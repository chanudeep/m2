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3B353F" w14:textId="77777777" w:rsidR="009F5790" w:rsidRPr="009F5790" w:rsidRDefault="009F5790" w:rsidP="00727EA9">
      <w:pPr>
        <w:pStyle w:val="PageTitle"/>
      </w:pPr>
    </w:p>
    <w:p w14:paraId="047659E7" w14:textId="77777777" w:rsidR="009F5790" w:rsidRPr="009F5790" w:rsidRDefault="009F5790" w:rsidP="00727EA9">
      <w:pPr>
        <w:pStyle w:val="PageTitle"/>
      </w:pPr>
    </w:p>
    <w:p w14:paraId="4B63A63E" w14:textId="77777777" w:rsidR="009F5790" w:rsidRPr="009F5790" w:rsidRDefault="009F5790" w:rsidP="00727EA9">
      <w:pPr>
        <w:pStyle w:val="PageTitle"/>
      </w:pPr>
    </w:p>
    <w:p w14:paraId="48ED829F" w14:textId="77777777" w:rsidR="009F5790" w:rsidRPr="001C4D77" w:rsidRDefault="009F5790" w:rsidP="00727EA9">
      <w:pPr>
        <w:pStyle w:val="PageTitle"/>
      </w:pPr>
    </w:p>
    <w:p w14:paraId="5AB8EF64" w14:textId="77777777" w:rsidR="009F5790" w:rsidRPr="001C4D77" w:rsidRDefault="009F5790" w:rsidP="00727EA9">
      <w:pPr>
        <w:pStyle w:val="PageTitle"/>
      </w:pPr>
      <w:r w:rsidRPr="001C4D77">
        <w:t>Use Case Specification</w:t>
      </w:r>
    </w:p>
    <w:p w14:paraId="03C4C32C" w14:textId="77777777" w:rsidR="009F5790" w:rsidRPr="009F5790" w:rsidRDefault="009F5790" w:rsidP="00727EA9">
      <w:pPr>
        <w:pStyle w:val="PageTitle"/>
      </w:pPr>
    </w:p>
    <w:p w14:paraId="03A8A6B3" w14:textId="45C90EC8" w:rsidR="009F5790" w:rsidRPr="001C4D77" w:rsidRDefault="00155339" w:rsidP="00727EA9">
      <w:pPr>
        <w:rPr>
          <w:lang w:val="en-GB" w:eastAsia="en-US"/>
        </w:rPr>
      </w:pPr>
      <w:r w:rsidRPr="001C4D77">
        <w:rPr>
          <w:lang w:val="en-GB" w:eastAsia="en-US"/>
        </w:rPr>
        <w:t>DMT/RM01/TMP</w:t>
      </w:r>
    </w:p>
    <w:p w14:paraId="780FD7CC" w14:textId="77777777" w:rsidR="009F5790" w:rsidRPr="009F5790" w:rsidRDefault="009F5790" w:rsidP="00727EA9"/>
    <w:p w14:paraId="12D6A4D9" w14:textId="77777777" w:rsidR="009F5790" w:rsidRPr="009F5790" w:rsidRDefault="009F5790" w:rsidP="00727EA9"/>
    <w:p w14:paraId="4F7ED659" w14:textId="77777777" w:rsidR="009F5790" w:rsidRPr="009F5790" w:rsidRDefault="009F5790" w:rsidP="00727EA9"/>
    <w:tbl>
      <w:tblPr>
        <w:tblW w:w="9300" w:type="dxa"/>
        <w:tblInd w:w="18" w:type="dxa"/>
        <w:tblLook w:val="04A0" w:firstRow="1" w:lastRow="0" w:firstColumn="1" w:lastColumn="0" w:noHBand="0" w:noVBand="1"/>
      </w:tblPr>
      <w:tblGrid>
        <w:gridCol w:w="3037"/>
        <w:gridCol w:w="6263"/>
      </w:tblGrid>
      <w:tr w:rsidR="009F5790" w:rsidRPr="009F5790" w14:paraId="4653EC50" w14:textId="77777777" w:rsidTr="00727EA9">
        <w:trPr>
          <w:trHeight w:val="360"/>
        </w:trPr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FF1F30A" w14:textId="77777777" w:rsidR="009F5790" w:rsidRPr="009F5790" w:rsidRDefault="009F5790" w:rsidP="00727EA9">
            <w:r w:rsidRPr="009F5790">
              <w:t>Project Code</w:t>
            </w:r>
          </w:p>
        </w:tc>
        <w:tc>
          <w:tcPr>
            <w:tcW w:w="6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1005B741" w14:textId="445F350E" w:rsidR="009F5790" w:rsidRPr="009F5790" w:rsidRDefault="009F5790" w:rsidP="00727EA9">
            <w:r w:rsidRPr="009F5790">
              <w:t> </w:t>
            </w:r>
            <w:r w:rsidR="00A208B1">
              <w:t>PRJ_FundTransfer</w:t>
            </w:r>
            <w:r w:rsidR="00191E8B">
              <w:t>_001</w:t>
            </w:r>
          </w:p>
        </w:tc>
      </w:tr>
      <w:tr w:rsidR="009F5790" w:rsidRPr="009F5790" w14:paraId="7B1CC0A8" w14:textId="77777777" w:rsidTr="00727EA9">
        <w:trPr>
          <w:trHeight w:val="360"/>
        </w:trPr>
        <w:tc>
          <w:tcPr>
            <w:tcW w:w="3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C9D9FA4" w14:textId="77777777" w:rsidR="009F5790" w:rsidRPr="009F5790" w:rsidRDefault="009F5790" w:rsidP="00727EA9">
            <w:r w:rsidRPr="009F5790">
              <w:t>Project Name</w:t>
            </w:r>
          </w:p>
        </w:tc>
        <w:tc>
          <w:tcPr>
            <w:tcW w:w="6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6602239A" w14:textId="2B0D010A" w:rsidR="009F5790" w:rsidRPr="009F5790" w:rsidRDefault="009F5790" w:rsidP="00727EA9">
            <w:r w:rsidRPr="009F5790">
              <w:t> </w:t>
            </w:r>
            <w:r w:rsidR="00A208B1">
              <w:t>Fund Transfer</w:t>
            </w:r>
          </w:p>
        </w:tc>
      </w:tr>
    </w:tbl>
    <w:p w14:paraId="1917D496" w14:textId="77777777" w:rsidR="009F5790" w:rsidRPr="009F5790" w:rsidRDefault="009F5790" w:rsidP="00727EA9"/>
    <w:tbl>
      <w:tblPr>
        <w:tblW w:w="9436" w:type="dxa"/>
        <w:tblInd w:w="18" w:type="dxa"/>
        <w:tblLook w:val="04A0" w:firstRow="1" w:lastRow="0" w:firstColumn="1" w:lastColumn="0" w:noHBand="0" w:noVBand="1"/>
      </w:tblPr>
      <w:tblGrid>
        <w:gridCol w:w="3037"/>
        <w:gridCol w:w="3354"/>
        <w:gridCol w:w="3045"/>
      </w:tblGrid>
      <w:tr w:rsidR="009F5790" w:rsidRPr="009F5790" w14:paraId="1E1B5849" w14:textId="77777777" w:rsidTr="00727EA9">
        <w:trPr>
          <w:trHeight w:val="345"/>
        </w:trPr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2433304" w14:textId="77777777" w:rsidR="009F5790" w:rsidRPr="009F5790" w:rsidRDefault="009F5790" w:rsidP="00727EA9">
            <w:pPr>
              <w:rPr>
                <w:vanish/>
              </w:rPr>
            </w:pPr>
            <w:r w:rsidRPr="009F5790">
              <w:t>Prepared/Modified by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70906F5" w14:textId="77777777" w:rsidR="009F5790" w:rsidRPr="009F5790" w:rsidRDefault="009F5790" w:rsidP="00727EA9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05CAB10" w14:textId="77777777" w:rsidR="009F5790" w:rsidRPr="009F5790" w:rsidRDefault="009F5790" w:rsidP="00727EA9">
            <w:pPr>
              <w:rPr>
                <w:vanish/>
              </w:rPr>
            </w:pPr>
            <w:r w:rsidRPr="009F5790">
              <w:t>Date of Preparation</w:t>
            </w:r>
          </w:p>
        </w:tc>
      </w:tr>
      <w:tr w:rsidR="009F5790" w:rsidRPr="009F5790" w14:paraId="54BA43BF" w14:textId="77777777" w:rsidTr="00727EA9">
        <w:trPr>
          <w:trHeight w:val="345"/>
        </w:trPr>
        <w:tc>
          <w:tcPr>
            <w:tcW w:w="3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16A956" w14:textId="3B2DC7DA" w:rsidR="009F5790" w:rsidRPr="009F5790" w:rsidRDefault="009F5790" w:rsidP="00727EA9">
            <w:r w:rsidRPr="009F5790">
              <w:t> </w:t>
            </w:r>
            <w:r w:rsidR="00727EA9">
              <w:t xml:space="preserve">Anudeep </w:t>
            </w:r>
            <w:proofErr w:type="spellStart"/>
            <w:r w:rsidR="00727EA9">
              <w:t>Chowtapalli</w:t>
            </w:r>
            <w:proofErr w:type="spellEnd"/>
          </w:p>
        </w:tc>
        <w:tc>
          <w:tcPr>
            <w:tcW w:w="3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6B0049" w14:textId="2CEDA491" w:rsidR="009F5790" w:rsidRPr="009F5790" w:rsidRDefault="00A208B1" w:rsidP="00727EA9">
            <w:r>
              <w:t>Test Engineer</w:t>
            </w:r>
          </w:p>
        </w:tc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F6EBA1" w14:textId="73EBB585" w:rsidR="009F5790" w:rsidRPr="009F5790" w:rsidRDefault="009F5790" w:rsidP="00727EA9">
            <w:r w:rsidRPr="009F5790">
              <w:t> </w:t>
            </w:r>
            <w:r w:rsidR="00727EA9">
              <w:t>6/23</w:t>
            </w:r>
            <w:r w:rsidR="00A208B1">
              <w:t>/2018</w:t>
            </w:r>
          </w:p>
        </w:tc>
      </w:tr>
      <w:tr w:rsidR="009F5790" w:rsidRPr="009F5790" w14:paraId="05F5BE02" w14:textId="77777777" w:rsidTr="00727EA9">
        <w:trPr>
          <w:trHeight w:val="345"/>
        </w:trPr>
        <w:tc>
          <w:tcPr>
            <w:tcW w:w="3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8C5E270" w14:textId="77777777" w:rsidR="009F5790" w:rsidRPr="009F5790" w:rsidRDefault="009F5790" w:rsidP="00727EA9">
            <w:pPr>
              <w:rPr>
                <w:vanish/>
              </w:rPr>
            </w:pPr>
            <w:r w:rsidRPr="009F5790">
              <w:t>Reviewed by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A8C9351" w14:textId="77777777" w:rsidR="009F5790" w:rsidRPr="009F5790" w:rsidRDefault="009F5790" w:rsidP="00727EA9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DFC5FD7" w14:textId="77777777" w:rsidR="009F5790" w:rsidRPr="009F5790" w:rsidRDefault="009F5790" w:rsidP="00727EA9">
            <w:pPr>
              <w:rPr>
                <w:vanish/>
              </w:rPr>
            </w:pPr>
            <w:r w:rsidRPr="009F5790">
              <w:t>Date of Review</w:t>
            </w:r>
          </w:p>
        </w:tc>
      </w:tr>
      <w:tr w:rsidR="009F5790" w:rsidRPr="009F5790" w14:paraId="47999CAE" w14:textId="77777777" w:rsidTr="00727EA9">
        <w:trPr>
          <w:trHeight w:val="345"/>
        </w:trPr>
        <w:tc>
          <w:tcPr>
            <w:tcW w:w="3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712CA" w14:textId="77777777" w:rsidR="009F5790" w:rsidRPr="009F5790" w:rsidRDefault="009F5790" w:rsidP="00727EA9">
            <w:r w:rsidRPr="009F5790">
              <w:t> 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8B4D6" w14:textId="33CF108A" w:rsidR="009F5790" w:rsidRPr="009F5790" w:rsidRDefault="009F5790" w:rsidP="00727EA9">
            <w:r w:rsidRPr="009F5790">
              <w:t> </w:t>
            </w:r>
            <w:r w:rsidR="00A208B1">
              <w:t>SME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6E4D55" w14:textId="77777777" w:rsidR="009F5790" w:rsidRPr="009F5790" w:rsidRDefault="009F5790" w:rsidP="00727EA9">
            <w:r w:rsidRPr="009F5790">
              <w:t> </w:t>
            </w:r>
          </w:p>
        </w:tc>
      </w:tr>
      <w:tr w:rsidR="009F5790" w:rsidRPr="009F5790" w14:paraId="6B3736C0" w14:textId="77777777" w:rsidTr="00727EA9">
        <w:trPr>
          <w:trHeight w:val="345"/>
        </w:trPr>
        <w:tc>
          <w:tcPr>
            <w:tcW w:w="3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B1CA124" w14:textId="77777777" w:rsidR="009F5790" w:rsidRPr="009F5790" w:rsidRDefault="009F5790" w:rsidP="00727EA9">
            <w:pPr>
              <w:rPr>
                <w:vanish/>
              </w:rPr>
            </w:pPr>
            <w:r w:rsidRPr="009F5790">
              <w:t>Approved by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45ECB6D" w14:textId="77777777" w:rsidR="009F5790" w:rsidRPr="009F5790" w:rsidRDefault="009F5790" w:rsidP="00727EA9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3AEFD47" w14:textId="77777777" w:rsidR="009F5790" w:rsidRPr="009F5790" w:rsidRDefault="009F5790" w:rsidP="00727EA9">
            <w:pPr>
              <w:rPr>
                <w:vanish/>
              </w:rPr>
            </w:pPr>
            <w:r w:rsidRPr="009F5790">
              <w:t>Date of Approval</w:t>
            </w:r>
          </w:p>
        </w:tc>
      </w:tr>
      <w:tr w:rsidR="009F5790" w:rsidRPr="009F5790" w14:paraId="2AE71C0F" w14:textId="77777777" w:rsidTr="00727EA9">
        <w:trPr>
          <w:trHeight w:val="345"/>
        </w:trPr>
        <w:tc>
          <w:tcPr>
            <w:tcW w:w="3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C592A" w14:textId="77777777" w:rsidR="009F5790" w:rsidRPr="009F5790" w:rsidRDefault="009F5790" w:rsidP="00727EA9">
            <w:r w:rsidRPr="009F5790">
              <w:t> 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56C02" w14:textId="2F344863" w:rsidR="009F5790" w:rsidRPr="009F5790" w:rsidRDefault="009F5790" w:rsidP="00727EA9">
            <w:r w:rsidRPr="009F5790">
              <w:t> </w:t>
            </w:r>
            <w:r w:rsidR="00A208B1">
              <w:t>Test Manager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D7B12" w14:textId="77777777" w:rsidR="009F5790" w:rsidRPr="009F5790" w:rsidRDefault="009F5790" w:rsidP="00727EA9">
            <w:r w:rsidRPr="009F5790">
              <w:t> </w:t>
            </w:r>
          </w:p>
        </w:tc>
      </w:tr>
      <w:tr w:rsidR="009F5790" w:rsidRPr="009F5790" w14:paraId="12030786" w14:textId="77777777" w:rsidTr="00727EA9">
        <w:trPr>
          <w:trHeight w:val="600"/>
        </w:trPr>
        <w:tc>
          <w:tcPr>
            <w:tcW w:w="3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7F2C3FF7" w14:textId="77777777" w:rsidR="009F5790" w:rsidRPr="009F5790" w:rsidRDefault="009F5790" w:rsidP="00727EA9">
            <w:pPr>
              <w:rPr>
                <w:vanish/>
              </w:rPr>
            </w:pPr>
            <w:r w:rsidRPr="009F5790">
              <w:t>Circulation List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EE2BC" w14:textId="77777777" w:rsidR="009F5790" w:rsidRPr="009F5790" w:rsidRDefault="009F5790" w:rsidP="00727EA9">
            <w:r w:rsidRPr="009F5790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6D6D37D0" w14:textId="690CD8CE" w:rsidR="009F5790" w:rsidRPr="009F5790" w:rsidRDefault="009F5790" w:rsidP="00727EA9">
            <w:pPr>
              <w:rPr>
                <w:vanish/>
              </w:rPr>
            </w:pPr>
            <w:r w:rsidRPr="009F5790">
              <w:t>Ve</w:t>
            </w:r>
            <w:r w:rsidR="00727EA9">
              <w:t>rsion Number of the template:1.0</w:t>
            </w:r>
          </w:p>
        </w:tc>
      </w:tr>
      <w:tr w:rsidR="009F5790" w:rsidRPr="009F5790" w14:paraId="6800FFEA" w14:textId="77777777" w:rsidTr="00727EA9">
        <w:trPr>
          <w:trHeight w:val="345"/>
        </w:trPr>
        <w:tc>
          <w:tcPr>
            <w:tcW w:w="3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94454CE" w14:textId="77777777" w:rsidR="009F5790" w:rsidRPr="009F5790" w:rsidRDefault="009F5790" w:rsidP="00727EA9">
            <w:pPr>
              <w:rPr>
                <w:vanish/>
              </w:rPr>
            </w:pPr>
            <w:r w:rsidRPr="009F5790">
              <w:t>Version Number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6345B" w14:textId="19D714D8" w:rsidR="009F5790" w:rsidRPr="009F5790" w:rsidRDefault="00A208B1" w:rsidP="00727EA9">
            <w:r>
              <w:t>1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AC378DF" w14:textId="77777777" w:rsidR="009F5790" w:rsidRPr="009F5790" w:rsidRDefault="009F5790" w:rsidP="00727EA9">
            <w:r w:rsidRPr="009F5790">
              <w:t> </w:t>
            </w:r>
          </w:p>
        </w:tc>
      </w:tr>
    </w:tbl>
    <w:p w14:paraId="42EE7ADE" w14:textId="2CE6492E" w:rsidR="009F5790" w:rsidRPr="009F5790" w:rsidRDefault="009F5790" w:rsidP="00727EA9">
      <w:r w:rsidRPr="009F5790">
        <w:br w:type="page"/>
      </w:r>
      <w:r w:rsidRPr="009F5790">
        <w:lastRenderedPageBreak/>
        <w:t>&lt;&lt;Customer&gt;&gt; REVIEW HISTORY</w:t>
      </w:r>
    </w:p>
    <w:p w14:paraId="51EC7AC0" w14:textId="77777777" w:rsidR="009F5790" w:rsidRPr="009F5790" w:rsidRDefault="009F5790" w:rsidP="00727EA9">
      <w:r w:rsidRPr="009F5790">
        <w:t>&lt;&lt;Customer comments on the Use case along with the signed off is tracked here&gt;&gt;</w:t>
      </w:r>
    </w:p>
    <w:p w14:paraId="782E0B5C" w14:textId="77777777" w:rsidR="009F5790" w:rsidRPr="009F5790" w:rsidRDefault="009F5790" w:rsidP="00727EA9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1924"/>
        <w:gridCol w:w="573"/>
        <w:gridCol w:w="743"/>
        <w:gridCol w:w="1080"/>
        <w:gridCol w:w="1080"/>
        <w:gridCol w:w="1080"/>
      </w:tblGrid>
      <w:tr w:rsidR="009F5790" w:rsidRPr="009F5790" w14:paraId="4A1AE6D8" w14:textId="77777777" w:rsidTr="00076565">
        <w:tc>
          <w:tcPr>
            <w:tcW w:w="2808" w:type="dxa"/>
            <w:vAlign w:val="center"/>
          </w:tcPr>
          <w:p w14:paraId="1976D30B" w14:textId="77777777" w:rsidR="009F5790" w:rsidRPr="009F5790" w:rsidRDefault="009F5790" w:rsidP="00727EA9">
            <w:r w:rsidRPr="009F5790">
              <w:t>Version</w:t>
            </w:r>
          </w:p>
        </w:tc>
        <w:tc>
          <w:tcPr>
            <w:tcW w:w="1924" w:type="dxa"/>
          </w:tcPr>
          <w:p w14:paraId="7E8B01D1" w14:textId="77777777" w:rsidR="009F5790" w:rsidRPr="009F5790" w:rsidRDefault="009F5790" w:rsidP="00727EA9">
            <w:r w:rsidRPr="009F5790">
              <w:t>&lt;&lt;Version number&gt;&gt;</w:t>
            </w:r>
          </w:p>
        </w:tc>
        <w:tc>
          <w:tcPr>
            <w:tcW w:w="573" w:type="dxa"/>
          </w:tcPr>
          <w:p w14:paraId="35D1B14D" w14:textId="77777777" w:rsidR="009F5790" w:rsidRPr="009F5790" w:rsidRDefault="009F5790" w:rsidP="00727EA9"/>
        </w:tc>
        <w:tc>
          <w:tcPr>
            <w:tcW w:w="743" w:type="dxa"/>
          </w:tcPr>
          <w:p w14:paraId="488BB2E9" w14:textId="77777777" w:rsidR="009F5790" w:rsidRPr="009F5790" w:rsidRDefault="009F5790" w:rsidP="00727EA9"/>
        </w:tc>
        <w:tc>
          <w:tcPr>
            <w:tcW w:w="1080" w:type="dxa"/>
          </w:tcPr>
          <w:p w14:paraId="325B699D" w14:textId="77777777" w:rsidR="009F5790" w:rsidRPr="009F5790" w:rsidRDefault="009F5790" w:rsidP="00727EA9"/>
        </w:tc>
        <w:tc>
          <w:tcPr>
            <w:tcW w:w="1080" w:type="dxa"/>
          </w:tcPr>
          <w:p w14:paraId="77EF851F" w14:textId="77777777" w:rsidR="009F5790" w:rsidRPr="009F5790" w:rsidRDefault="009F5790" w:rsidP="00727EA9"/>
        </w:tc>
        <w:tc>
          <w:tcPr>
            <w:tcW w:w="1080" w:type="dxa"/>
          </w:tcPr>
          <w:p w14:paraId="3AD2F557" w14:textId="77777777" w:rsidR="009F5790" w:rsidRPr="009F5790" w:rsidRDefault="009F5790" w:rsidP="00727EA9"/>
        </w:tc>
      </w:tr>
      <w:tr w:rsidR="009F5790" w:rsidRPr="009F5790" w14:paraId="7EF63984" w14:textId="77777777" w:rsidTr="00076565">
        <w:tc>
          <w:tcPr>
            <w:tcW w:w="2808" w:type="dxa"/>
            <w:vAlign w:val="center"/>
          </w:tcPr>
          <w:p w14:paraId="0516B6F4" w14:textId="77777777" w:rsidR="009F5790" w:rsidRPr="009F5790" w:rsidRDefault="009F5790" w:rsidP="00727EA9">
            <w:r w:rsidRPr="009F5790">
              <w:t>Date</w:t>
            </w:r>
          </w:p>
        </w:tc>
        <w:tc>
          <w:tcPr>
            <w:tcW w:w="1924" w:type="dxa"/>
          </w:tcPr>
          <w:p w14:paraId="537550E2" w14:textId="77777777" w:rsidR="009F5790" w:rsidRPr="009F5790" w:rsidRDefault="009F5790" w:rsidP="00727EA9">
            <w:r w:rsidRPr="009F5790">
              <w:t>&lt;&lt;Date of Review&gt;&gt;</w:t>
            </w:r>
          </w:p>
        </w:tc>
        <w:tc>
          <w:tcPr>
            <w:tcW w:w="573" w:type="dxa"/>
          </w:tcPr>
          <w:p w14:paraId="56ACC850" w14:textId="77777777" w:rsidR="009F5790" w:rsidRPr="009F5790" w:rsidRDefault="009F5790" w:rsidP="00727EA9"/>
        </w:tc>
        <w:tc>
          <w:tcPr>
            <w:tcW w:w="743" w:type="dxa"/>
          </w:tcPr>
          <w:p w14:paraId="3D8D9994" w14:textId="77777777" w:rsidR="009F5790" w:rsidRPr="009F5790" w:rsidRDefault="009F5790" w:rsidP="00727EA9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7C49878C" w14:textId="77777777" w:rsidR="009F5790" w:rsidRPr="009F5790" w:rsidRDefault="009F5790" w:rsidP="00727EA9"/>
        </w:tc>
        <w:tc>
          <w:tcPr>
            <w:tcW w:w="1080" w:type="dxa"/>
          </w:tcPr>
          <w:p w14:paraId="2BE1FC53" w14:textId="77777777" w:rsidR="009F5790" w:rsidRPr="009F5790" w:rsidRDefault="009F5790" w:rsidP="00727EA9"/>
        </w:tc>
        <w:tc>
          <w:tcPr>
            <w:tcW w:w="1080" w:type="dxa"/>
          </w:tcPr>
          <w:p w14:paraId="1799B660" w14:textId="77777777" w:rsidR="009F5790" w:rsidRPr="009F5790" w:rsidRDefault="009F5790" w:rsidP="00727EA9"/>
        </w:tc>
      </w:tr>
      <w:tr w:rsidR="009F5790" w:rsidRPr="009F5790" w14:paraId="2BC2A16F" w14:textId="77777777" w:rsidTr="00076565">
        <w:tc>
          <w:tcPr>
            <w:tcW w:w="2808" w:type="dxa"/>
            <w:vAlign w:val="center"/>
          </w:tcPr>
          <w:p w14:paraId="47098972" w14:textId="77777777" w:rsidR="009F5790" w:rsidRPr="009F5790" w:rsidRDefault="009F5790" w:rsidP="00727EA9">
            <w:r w:rsidRPr="009F5790">
              <w:t>Reviewed by</w:t>
            </w:r>
          </w:p>
        </w:tc>
        <w:tc>
          <w:tcPr>
            <w:tcW w:w="1924" w:type="dxa"/>
          </w:tcPr>
          <w:p w14:paraId="53EAA411" w14:textId="77777777" w:rsidR="009F5790" w:rsidRPr="009F5790" w:rsidRDefault="009F5790" w:rsidP="00727EA9">
            <w:r w:rsidRPr="009F5790">
              <w:t>&lt;&lt; Reviewer Name&gt;&gt;</w:t>
            </w:r>
          </w:p>
        </w:tc>
        <w:tc>
          <w:tcPr>
            <w:tcW w:w="573" w:type="dxa"/>
          </w:tcPr>
          <w:p w14:paraId="6BA50F38" w14:textId="77777777" w:rsidR="009F5790" w:rsidRPr="009F5790" w:rsidRDefault="009F5790" w:rsidP="00727EA9"/>
        </w:tc>
        <w:tc>
          <w:tcPr>
            <w:tcW w:w="743" w:type="dxa"/>
          </w:tcPr>
          <w:p w14:paraId="3645B887" w14:textId="77777777" w:rsidR="009F5790" w:rsidRPr="009F5790" w:rsidRDefault="009F5790" w:rsidP="00727EA9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2BC4DD26" w14:textId="77777777" w:rsidR="009F5790" w:rsidRPr="009F5790" w:rsidRDefault="009F5790" w:rsidP="00727EA9"/>
        </w:tc>
        <w:tc>
          <w:tcPr>
            <w:tcW w:w="1080" w:type="dxa"/>
          </w:tcPr>
          <w:p w14:paraId="3A64C6EF" w14:textId="77777777" w:rsidR="009F5790" w:rsidRPr="009F5790" w:rsidRDefault="009F5790" w:rsidP="00727EA9"/>
        </w:tc>
        <w:tc>
          <w:tcPr>
            <w:tcW w:w="1080" w:type="dxa"/>
          </w:tcPr>
          <w:p w14:paraId="47308748" w14:textId="77777777" w:rsidR="009F5790" w:rsidRPr="009F5790" w:rsidRDefault="009F5790" w:rsidP="00727EA9"/>
        </w:tc>
      </w:tr>
      <w:tr w:rsidR="009F5790" w:rsidRPr="009F5790" w14:paraId="2E56A852" w14:textId="77777777" w:rsidTr="00076565">
        <w:tc>
          <w:tcPr>
            <w:tcW w:w="2808" w:type="dxa"/>
          </w:tcPr>
          <w:p w14:paraId="64B7F5B7" w14:textId="77777777" w:rsidR="009F5790" w:rsidRPr="009F5790" w:rsidRDefault="009F5790" w:rsidP="00727EA9">
            <w:r w:rsidRPr="009F5790">
              <w:t>Reviewed UI Specification doc</w:t>
            </w:r>
          </w:p>
        </w:tc>
        <w:tc>
          <w:tcPr>
            <w:tcW w:w="1924" w:type="dxa"/>
          </w:tcPr>
          <w:p w14:paraId="005A57E2" w14:textId="77777777" w:rsidR="009F5790" w:rsidRPr="009F5790" w:rsidRDefault="009F5790" w:rsidP="00727EA9">
            <w:r w:rsidRPr="009F5790">
              <w:t>&lt;&lt; Whether UI Specification doc is reviewed &gt;&gt;</w:t>
            </w:r>
          </w:p>
        </w:tc>
        <w:tc>
          <w:tcPr>
            <w:tcW w:w="573" w:type="dxa"/>
          </w:tcPr>
          <w:p w14:paraId="24EA29E2" w14:textId="77777777" w:rsidR="009F5790" w:rsidRPr="009F5790" w:rsidRDefault="009F5790" w:rsidP="00727EA9"/>
        </w:tc>
        <w:tc>
          <w:tcPr>
            <w:tcW w:w="743" w:type="dxa"/>
          </w:tcPr>
          <w:p w14:paraId="46558018" w14:textId="77777777" w:rsidR="009F5790" w:rsidRPr="009F5790" w:rsidRDefault="009F5790" w:rsidP="00727EA9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591FFB66" w14:textId="77777777" w:rsidR="009F5790" w:rsidRPr="009F5790" w:rsidRDefault="009F5790" w:rsidP="00727EA9"/>
        </w:tc>
        <w:tc>
          <w:tcPr>
            <w:tcW w:w="1080" w:type="dxa"/>
          </w:tcPr>
          <w:p w14:paraId="3AFC5A5C" w14:textId="77777777" w:rsidR="009F5790" w:rsidRPr="009F5790" w:rsidRDefault="009F5790" w:rsidP="00727EA9"/>
        </w:tc>
        <w:tc>
          <w:tcPr>
            <w:tcW w:w="1080" w:type="dxa"/>
          </w:tcPr>
          <w:p w14:paraId="7E23613F" w14:textId="77777777" w:rsidR="009F5790" w:rsidRPr="009F5790" w:rsidRDefault="009F5790" w:rsidP="00727EA9"/>
        </w:tc>
      </w:tr>
      <w:tr w:rsidR="009F5790" w:rsidRPr="009F5790" w14:paraId="307F8A75" w14:textId="77777777" w:rsidTr="00076565">
        <w:tc>
          <w:tcPr>
            <w:tcW w:w="2808" w:type="dxa"/>
          </w:tcPr>
          <w:p w14:paraId="4D8423FC" w14:textId="77777777" w:rsidR="009F5790" w:rsidRPr="009F5790" w:rsidRDefault="009F5790" w:rsidP="00727EA9">
            <w:r w:rsidRPr="009F5790">
              <w:t>All Open Queries/issues closed</w:t>
            </w:r>
          </w:p>
        </w:tc>
        <w:tc>
          <w:tcPr>
            <w:tcW w:w="1924" w:type="dxa"/>
          </w:tcPr>
          <w:p w14:paraId="61655E5A" w14:textId="77777777" w:rsidR="009F5790" w:rsidRPr="009F5790" w:rsidRDefault="009F5790" w:rsidP="00727EA9">
            <w:r w:rsidRPr="009F5790">
              <w:t>&lt;&lt; Whether all the open queries and issues resolved&gt;&gt;</w:t>
            </w:r>
          </w:p>
        </w:tc>
        <w:tc>
          <w:tcPr>
            <w:tcW w:w="573" w:type="dxa"/>
          </w:tcPr>
          <w:p w14:paraId="08E17A71" w14:textId="77777777" w:rsidR="009F5790" w:rsidRPr="009F5790" w:rsidRDefault="009F5790" w:rsidP="00727EA9"/>
        </w:tc>
        <w:tc>
          <w:tcPr>
            <w:tcW w:w="743" w:type="dxa"/>
          </w:tcPr>
          <w:p w14:paraId="4D22E910" w14:textId="77777777" w:rsidR="009F5790" w:rsidRPr="009F5790" w:rsidRDefault="009F5790" w:rsidP="00727EA9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4F53E480" w14:textId="77777777" w:rsidR="009F5790" w:rsidRPr="009F5790" w:rsidRDefault="009F5790" w:rsidP="00727EA9"/>
        </w:tc>
        <w:tc>
          <w:tcPr>
            <w:tcW w:w="1080" w:type="dxa"/>
          </w:tcPr>
          <w:p w14:paraId="6071EC99" w14:textId="77777777" w:rsidR="009F5790" w:rsidRPr="009F5790" w:rsidRDefault="009F5790" w:rsidP="00727EA9"/>
        </w:tc>
        <w:tc>
          <w:tcPr>
            <w:tcW w:w="1080" w:type="dxa"/>
          </w:tcPr>
          <w:p w14:paraId="0D8E8B38" w14:textId="77777777" w:rsidR="009F5790" w:rsidRPr="009F5790" w:rsidRDefault="009F5790" w:rsidP="00727EA9"/>
        </w:tc>
      </w:tr>
      <w:tr w:rsidR="009F5790" w:rsidRPr="009F5790" w14:paraId="3EABB1EE" w14:textId="77777777" w:rsidTr="00076565">
        <w:tc>
          <w:tcPr>
            <w:tcW w:w="2808" w:type="dxa"/>
          </w:tcPr>
          <w:p w14:paraId="27EF7D4D" w14:textId="77777777" w:rsidR="009F5790" w:rsidRPr="009F5790" w:rsidRDefault="009F5790" w:rsidP="00727EA9">
            <w:r w:rsidRPr="009F5790">
              <w:t xml:space="preserve">Agreement on Assumptions </w:t>
            </w:r>
          </w:p>
        </w:tc>
        <w:tc>
          <w:tcPr>
            <w:tcW w:w="1924" w:type="dxa"/>
          </w:tcPr>
          <w:p w14:paraId="29A6C1CD" w14:textId="77777777" w:rsidR="009F5790" w:rsidRPr="009F5790" w:rsidRDefault="009F5790" w:rsidP="00727EA9">
            <w:r w:rsidRPr="009F5790">
              <w:t>&lt;&lt;Whether all the assumptions have been agreed upon by the customer&gt;&gt;</w:t>
            </w:r>
          </w:p>
        </w:tc>
        <w:tc>
          <w:tcPr>
            <w:tcW w:w="573" w:type="dxa"/>
          </w:tcPr>
          <w:p w14:paraId="7D658C3E" w14:textId="77777777" w:rsidR="009F5790" w:rsidRPr="009F5790" w:rsidRDefault="009F5790" w:rsidP="00727EA9"/>
        </w:tc>
        <w:tc>
          <w:tcPr>
            <w:tcW w:w="743" w:type="dxa"/>
          </w:tcPr>
          <w:p w14:paraId="3BC21E42" w14:textId="77777777" w:rsidR="009F5790" w:rsidRPr="009F5790" w:rsidRDefault="009F5790" w:rsidP="00727EA9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210FADDC" w14:textId="77777777" w:rsidR="009F5790" w:rsidRPr="009F5790" w:rsidRDefault="009F5790" w:rsidP="00727EA9"/>
        </w:tc>
        <w:tc>
          <w:tcPr>
            <w:tcW w:w="1080" w:type="dxa"/>
          </w:tcPr>
          <w:p w14:paraId="718D8944" w14:textId="77777777" w:rsidR="009F5790" w:rsidRPr="009F5790" w:rsidRDefault="009F5790" w:rsidP="00727EA9"/>
        </w:tc>
        <w:tc>
          <w:tcPr>
            <w:tcW w:w="1080" w:type="dxa"/>
          </w:tcPr>
          <w:p w14:paraId="5DD7E652" w14:textId="77777777" w:rsidR="009F5790" w:rsidRPr="009F5790" w:rsidRDefault="009F5790" w:rsidP="00727EA9"/>
        </w:tc>
      </w:tr>
      <w:tr w:rsidR="009F5790" w:rsidRPr="009F5790" w14:paraId="5751E9DE" w14:textId="77777777" w:rsidTr="00076565">
        <w:tc>
          <w:tcPr>
            <w:tcW w:w="2808" w:type="dxa"/>
          </w:tcPr>
          <w:p w14:paraId="5BD5BEA4" w14:textId="77777777" w:rsidR="009F5790" w:rsidRPr="009F5790" w:rsidRDefault="009F5790" w:rsidP="00727EA9">
            <w:r w:rsidRPr="009F5790">
              <w:t>Sign Off</w:t>
            </w:r>
          </w:p>
        </w:tc>
        <w:tc>
          <w:tcPr>
            <w:tcW w:w="1924" w:type="dxa"/>
          </w:tcPr>
          <w:p w14:paraId="31FF88D9" w14:textId="77777777" w:rsidR="009F5790" w:rsidRPr="009F5790" w:rsidRDefault="009F5790" w:rsidP="00727EA9">
            <w:r w:rsidRPr="009F5790">
              <w:t>&lt;&lt;Signature&gt;&gt;</w:t>
            </w:r>
          </w:p>
        </w:tc>
        <w:tc>
          <w:tcPr>
            <w:tcW w:w="573" w:type="dxa"/>
          </w:tcPr>
          <w:p w14:paraId="3331BC8F" w14:textId="77777777" w:rsidR="009F5790" w:rsidRPr="009F5790" w:rsidRDefault="009F5790" w:rsidP="00727EA9"/>
        </w:tc>
        <w:tc>
          <w:tcPr>
            <w:tcW w:w="743" w:type="dxa"/>
          </w:tcPr>
          <w:p w14:paraId="161B779E" w14:textId="77777777" w:rsidR="009F5790" w:rsidRPr="009F5790" w:rsidRDefault="009F5790" w:rsidP="00727EA9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36C8AEAF" w14:textId="77777777" w:rsidR="009F5790" w:rsidRPr="009F5790" w:rsidRDefault="009F5790" w:rsidP="00727EA9"/>
        </w:tc>
        <w:tc>
          <w:tcPr>
            <w:tcW w:w="1080" w:type="dxa"/>
          </w:tcPr>
          <w:p w14:paraId="4BE23196" w14:textId="77777777" w:rsidR="009F5790" w:rsidRPr="009F5790" w:rsidRDefault="009F5790" w:rsidP="00727EA9"/>
        </w:tc>
        <w:tc>
          <w:tcPr>
            <w:tcW w:w="1080" w:type="dxa"/>
          </w:tcPr>
          <w:p w14:paraId="3F95224E" w14:textId="77777777" w:rsidR="009F5790" w:rsidRPr="009F5790" w:rsidRDefault="009F5790" w:rsidP="00727EA9"/>
        </w:tc>
      </w:tr>
    </w:tbl>
    <w:p w14:paraId="7C85DA30" w14:textId="77777777" w:rsidR="009F5790" w:rsidRPr="009F5790" w:rsidRDefault="009F5790" w:rsidP="00727EA9"/>
    <w:p w14:paraId="36105CE6" w14:textId="77777777" w:rsidR="009F5790" w:rsidRPr="009F5790" w:rsidRDefault="009F5790" w:rsidP="00727EA9"/>
    <w:p w14:paraId="2CC8A7F7" w14:textId="77777777" w:rsidR="009F5790" w:rsidRPr="009F5790" w:rsidRDefault="009F5790" w:rsidP="00727EA9">
      <w:r w:rsidRPr="009F5790">
        <w:t xml:space="preserve">Disclaimer: </w:t>
      </w:r>
    </w:p>
    <w:p w14:paraId="28E0825A" w14:textId="77777777" w:rsidR="009F5790" w:rsidRPr="009F5790" w:rsidRDefault="009F5790" w:rsidP="00727EA9"/>
    <w:p w14:paraId="47F58572" w14:textId="77777777" w:rsidR="009F5790" w:rsidRPr="009F5790" w:rsidRDefault="009F5790" w:rsidP="00727EA9">
      <w:r w:rsidRPr="009F5790">
        <w:t>The scope of the project ‘&lt;&lt;Project Name&gt;&gt;’ is restricted to the contents of this signed off use case.</w:t>
      </w:r>
      <w:r w:rsidRPr="009F5790">
        <w:br w:type="page"/>
      </w:r>
    </w:p>
    <w:p w14:paraId="310D3C95" w14:textId="77777777" w:rsidR="009F5790" w:rsidRPr="005B3604" w:rsidRDefault="009F5790" w:rsidP="00727EA9">
      <w:r w:rsidRPr="005B3604">
        <w:lastRenderedPageBreak/>
        <w:t>TABLE OF CONTENTS</w:t>
      </w:r>
    </w:p>
    <w:p w14:paraId="63D9F59F" w14:textId="77777777" w:rsidR="009F5790" w:rsidRPr="009F5790" w:rsidRDefault="009F5790" w:rsidP="00727EA9"/>
    <w:p w14:paraId="3BB0B844" w14:textId="7E9B8A7E" w:rsidR="009F5790" w:rsidRPr="005B3604" w:rsidRDefault="009F5790" w:rsidP="00727EA9">
      <w:pPr>
        <w:pStyle w:val="TOC1"/>
        <w:rPr>
          <w:b/>
          <w:bCs/>
          <w:iCs/>
        </w:rPr>
      </w:pPr>
      <w:r w:rsidRPr="00F42082">
        <w:fldChar w:fldCharType="begin"/>
      </w:r>
      <w:r w:rsidRPr="00F42082">
        <w:instrText xml:space="preserve"> TOC \o "1-3" \f \h \z \u </w:instrText>
      </w:r>
      <w:r w:rsidRPr="00F42082">
        <w:fldChar w:fldCharType="separate"/>
      </w:r>
      <w:hyperlink w:anchor="_Toc302030199" w:history="1">
        <w:r w:rsidRPr="005B3604">
          <w:rPr>
            <w:rStyle w:val="Hyperlink"/>
          </w:rPr>
          <w:t>1.</w:t>
        </w:r>
        <w:r w:rsidRPr="005B3604">
          <w:rPr>
            <w:b/>
            <w:bCs/>
            <w:iCs/>
          </w:rPr>
          <w:tab/>
        </w:r>
        <w:r w:rsidRPr="005B3604">
          <w:rPr>
            <w:rStyle w:val="Hyperlink"/>
          </w:rPr>
          <w:t>Use Case Name: &lt;&lt;Use Case Name&gt;&gt;</w:t>
        </w:r>
        <w:r w:rsidRPr="005B3604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Pr="005B3604">
          <w:rPr>
            <w:webHidden/>
          </w:rPr>
          <w:fldChar w:fldCharType="begin"/>
        </w:r>
        <w:r w:rsidRPr="005B3604">
          <w:rPr>
            <w:webHidden/>
          </w:rPr>
          <w:instrText xml:space="preserve"> PAGEREF _Toc302030199 \h </w:instrText>
        </w:r>
        <w:r w:rsidRPr="005B3604">
          <w:rPr>
            <w:webHidden/>
          </w:rPr>
        </w:r>
        <w:r w:rsidRPr="005B3604">
          <w:rPr>
            <w:webHidden/>
          </w:rPr>
          <w:fldChar w:fldCharType="separate"/>
        </w:r>
        <w:r w:rsidRPr="005B3604">
          <w:rPr>
            <w:webHidden/>
          </w:rPr>
          <w:t>4</w:t>
        </w:r>
        <w:r w:rsidRPr="005B3604">
          <w:rPr>
            <w:webHidden/>
          </w:rPr>
          <w:fldChar w:fldCharType="end"/>
        </w:r>
      </w:hyperlink>
    </w:p>
    <w:p w14:paraId="0599EAF0" w14:textId="538D5A15" w:rsidR="009F5790" w:rsidRPr="005B3604" w:rsidRDefault="00DA1F95" w:rsidP="00727EA9">
      <w:pPr>
        <w:pStyle w:val="TOC1"/>
        <w:rPr>
          <w:b/>
          <w:bCs/>
          <w:iCs/>
        </w:rPr>
      </w:pPr>
      <w:hyperlink w:anchor="_Toc302030200" w:history="1">
        <w:r w:rsidR="009F5790" w:rsidRPr="005B3604">
          <w:rPr>
            <w:rStyle w:val="Hyperlink"/>
          </w:rPr>
          <w:t>2.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Actor(s)</w:t>
        </w:r>
        <w:r w:rsidR="009F5790" w:rsidRPr="005B3604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_Toc302030200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4</w:t>
        </w:r>
        <w:r w:rsidR="009F5790" w:rsidRPr="005B3604">
          <w:rPr>
            <w:webHidden/>
          </w:rPr>
          <w:fldChar w:fldCharType="end"/>
        </w:r>
      </w:hyperlink>
    </w:p>
    <w:p w14:paraId="7CD6B1AE" w14:textId="27BC0D61" w:rsidR="009F5790" w:rsidRPr="005B3604" w:rsidRDefault="00DA1F95" w:rsidP="00727EA9">
      <w:pPr>
        <w:pStyle w:val="TOC1"/>
        <w:rPr>
          <w:b/>
          <w:bCs/>
          <w:iCs/>
        </w:rPr>
      </w:pPr>
      <w:hyperlink w:anchor="_Toc302030201" w:history="1">
        <w:r w:rsidR="009F5790" w:rsidRPr="005B3604">
          <w:rPr>
            <w:rStyle w:val="Hyperlink"/>
          </w:rPr>
          <w:t>3.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Preconditions</w:t>
        </w:r>
        <w:r w:rsidR="009F5790" w:rsidRPr="005B3604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_Toc302030201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4</w:t>
        </w:r>
        <w:r w:rsidR="009F5790" w:rsidRPr="005B3604">
          <w:rPr>
            <w:webHidden/>
          </w:rPr>
          <w:fldChar w:fldCharType="end"/>
        </w:r>
      </w:hyperlink>
    </w:p>
    <w:p w14:paraId="536B5EC4" w14:textId="5A7A232C" w:rsidR="009F5790" w:rsidRPr="005B3604" w:rsidRDefault="00DA1F95" w:rsidP="00727EA9">
      <w:pPr>
        <w:pStyle w:val="TOC1"/>
        <w:rPr>
          <w:b/>
          <w:bCs/>
          <w:iCs/>
        </w:rPr>
      </w:pPr>
      <w:hyperlink w:anchor="_Toc302030202" w:history="1">
        <w:r w:rsidR="009F5790" w:rsidRPr="005B3604">
          <w:rPr>
            <w:rStyle w:val="Hyperlink"/>
          </w:rPr>
          <w:t>4.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Flow of Events</w:t>
        </w:r>
        <w:r w:rsidR="009F5790" w:rsidRPr="005B3604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_Toc302030202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4</w:t>
        </w:r>
        <w:r w:rsidR="009F5790" w:rsidRPr="005B3604">
          <w:rPr>
            <w:webHidden/>
          </w:rPr>
          <w:fldChar w:fldCharType="end"/>
        </w:r>
      </w:hyperlink>
    </w:p>
    <w:p w14:paraId="591F5719" w14:textId="423BCAB9" w:rsidR="009F5790" w:rsidRPr="005B3604" w:rsidRDefault="00DA1F95" w:rsidP="00727EA9">
      <w:pPr>
        <w:pStyle w:val="TOC2"/>
        <w:rPr>
          <w:bCs/>
        </w:rPr>
      </w:pPr>
      <w:hyperlink w:anchor="_Toc302030203" w:history="1">
        <w:r w:rsidR="009F5790" w:rsidRPr="005B3604">
          <w:rPr>
            <w:rStyle w:val="Hyperlink"/>
          </w:rPr>
          <w:t>4.1  Basic Flow</w:t>
        </w:r>
        <w:r w:rsidR="009F5790" w:rsidRPr="005B3604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_Toc302030203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4</w:t>
        </w:r>
        <w:r w:rsidR="009F5790" w:rsidRPr="005B3604">
          <w:rPr>
            <w:webHidden/>
          </w:rPr>
          <w:fldChar w:fldCharType="end"/>
        </w:r>
      </w:hyperlink>
    </w:p>
    <w:p w14:paraId="225D4861" w14:textId="4AD5DA93" w:rsidR="009F5790" w:rsidRPr="005B3604" w:rsidRDefault="00DA1F95" w:rsidP="00727EA9">
      <w:pPr>
        <w:pStyle w:val="TOC2"/>
        <w:rPr>
          <w:bCs/>
        </w:rPr>
      </w:pPr>
      <w:hyperlink w:anchor="_Toc302030204" w:history="1">
        <w:r w:rsidR="009F5790" w:rsidRPr="005B3604">
          <w:rPr>
            <w:rStyle w:val="Hyperlink"/>
          </w:rPr>
          <w:t>4.2</w:t>
        </w:r>
        <w:r w:rsidR="009F5790" w:rsidRPr="005B3604">
          <w:rPr>
            <w:bCs/>
          </w:rPr>
          <w:tab/>
        </w:r>
        <w:r w:rsidR="009F5790" w:rsidRPr="005B3604">
          <w:rPr>
            <w:rStyle w:val="Hyperlink"/>
          </w:rPr>
          <w:t>Alternative Flows</w:t>
        </w:r>
        <w:r w:rsidR="009F5790" w:rsidRPr="005B3604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_Toc302030204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5</w:t>
        </w:r>
        <w:r w:rsidR="009F5790" w:rsidRPr="005B3604">
          <w:rPr>
            <w:webHidden/>
          </w:rPr>
          <w:fldChar w:fldCharType="end"/>
        </w:r>
      </w:hyperlink>
    </w:p>
    <w:p w14:paraId="6FAE7319" w14:textId="79AA0E28" w:rsidR="009F5790" w:rsidRPr="005B3604" w:rsidRDefault="00DA1F95" w:rsidP="00727EA9">
      <w:pPr>
        <w:pStyle w:val="TOC2"/>
        <w:rPr>
          <w:bCs/>
        </w:rPr>
      </w:pPr>
      <w:hyperlink w:anchor="_Toc302030205" w:history="1">
        <w:r w:rsidR="009F5790" w:rsidRPr="005B3604">
          <w:rPr>
            <w:rStyle w:val="Hyperlink"/>
          </w:rPr>
          <w:t>4.2.1</w:t>
        </w:r>
        <w:r w:rsidR="009F5790" w:rsidRPr="005B3604">
          <w:rPr>
            <w:bCs/>
          </w:rPr>
          <w:tab/>
        </w:r>
        <w:r w:rsidR="009F5790" w:rsidRPr="005B3604">
          <w:rPr>
            <w:rStyle w:val="Hyperlink"/>
          </w:rPr>
          <w:t>Alternate Flow 1</w:t>
        </w:r>
        <w:r w:rsidR="009F5790" w:rsidRPr="005B3604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_Toc302030205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5</w:t>
        </w:r>
        <w:r w:rsidR="009F5790" w:rsidRPr="005B3604">
          <w:rPr>
            <w:webHidden/>
          </w:rPr>
          <w:fldChar w:fldCharType="end"/>
        </w:r>
      </w:hyperlink>
    </w:p>
    <w:p w14:paraId="12827953" w14:textId="7B98CFC2" w:rsidR="009F5790" w:rsidRPr="005B3604" w:rsidRDefault="00DA1F95" w:rsidP="00727EA9">
      <w:pPr>
        <w:pStyle w:val="TOC2"/>
        <w:rPr>
          <w:bCs/>
        </w:rPr>
      </w:pPr>
      <w:hyperlink w:anchor="_Toc302030206" w:history="1">
        <w:r w:rsidR="009F5790" w:rsidRPr="005B3604">
          <w:rPr>
            <w:rStyle w:val="Hyperlink"/>
          </w:rPr>
          <w:t>4.3</w:t>
        </w:r>
        <w:r w:rsidR="009F5790" w:rsidRPr="005B3604">
          <w:rPr>
            <w:bCs/>
          </w:rPr>
          <w:tab/>
        </w:r>
        <w:r w:rsidR="009F5790" w:rsidRPr="005B3604">
          <w:rPr>
            <w:rStyle w:val="Hyperlink"/>
          </w:rPr>
          <w:t>Sub Flows</w:t>
        </w:r>
        <w:r w:rsidR="009F5790" w:rsidRPr="005B3604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_Toc302030206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6</w:t>
        </w:r>
        <w:r w:rsidR="009F5790" w:rsidRPr="005B3604">
          <w:rPr>
            <w:webHidden/>
          </w:rPr>
          <w:fldChar w:fldCharType="end"/>
        </w:r>
      </w:hyperlink>
    </w:p>
    <w:p w14:paraId="32752691" w14:textId="7D1F54E6" w:rsidR="009F5790" w:rsidRPr="005B3604" w:rsidRDefault="00DA1F95" w:rsidP="00727EA9">
      <w:pPr>
        <w:pStyle w:val="TOC2"/>
        <w:rPr>
          <w:bCs/>
        </w:rPr>
      </w:pPr>
      <w:hyperlink w:anchor="_Toc302030207" w:history="1">
        <w:r w:rsidR="009F5790" w:rsidRPr="005B3604">
          <w:rPr>
            <w:rStyle w:val="Hyperlink"/>
          </w:rPr>
          <w:t>4.3.1</w:t>
        </w:r>
        <w:r w:rsidR="009F5790" w:rsidRPr="005B3604">
          <w:rPr>
            <w:bCs/>
          </w:rPr>
          <w:tab/>
        </w:r>
        <w:r w:rsidR="009F5790" w:rsidRPr="005B3604">
          <w:rPr>
            <w:rStyle w:val="Hyperlink"/>
          </w:rPr>
          <w:t>Sub Flow 1</w:t>
        </w:r>
        <w:r w:rsidR="009F5790" w:rsidRPr="005B3604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_Toc302030207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6</w:t>
        </w:r>
        <w:r w:rsidR="009F5790" w:rsidRPr="005B3604">
          <w:rPr>
            <w:webHidden/>
          </w:rPr>
          <w:fldChar w:fldCharType="end"/>
        </w:r>
      </w:hyperlink>
    </w:p>
    <w:p w14:paraId="5355521B" w14:textId="15AB1CBD" w:rsidR="009F5790" w:rsidRPr="005B3604" w:rsidRDefault="00DA1F95" w:rsidP="00727EA9">
      <w:pPr>
        <w:pStyle w:val="TOC1"/>
        <w:rPr>
          <w:b/>
          <w:bCs/>
          <w:iCs/>
        </w:rPr>
      </w:pPr>
      <w:hyperlink w:anchor="_Toc302030208" w:history="1">
        <w:r w:rsidR="009F5790" w:rsidRPr="005B3604">
          <w:rPr>
            <w:rStyle w:val="Hyperlink"/>
          </w:rPr>
          <w:t>5.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Post Conditions</w:t>
        </w:r>
        <w:r w:rsidR="009F5790" w:rsidRPr="005B3604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_Toc302030208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6</w:t>
        </w:r>
        <w:r w:rsidR="009F5790" w:rsidRPr="005B3604">
          <w:rPr>
            <w:webHidden/>
          </w:rPr>
          <w:fldChar w:fldCharType="end"/>
        </w:r>
      </w:hyperlink>
    </w:p>
    <w:p w14:paraId="0B3BAFF3" w14:textId="020F8E4B" w:rsidR="009F5790" w:rsidRPr="005B3604" w:rsidRDefault="00DA1F95" w:rsidP="00727EA9">
      <w:pPr>
        <w:pStyle w:val="TOC1"/>
        <w:rPr>
          <w:b/>
          <w:bCs/>
          <w:iCs/>
        </w:rPr>
      </w:pPr>
      <w:hyperlink w:anchor="_Toc302030209" w:history="1">
        <w:r w:rsidR="009F5790" w:rsidRPr="005B3604">
          <w:rPr>
            <w:rStyle w:val="Hyperlink"/>
          </w:rPr>
          <w:t>6.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Special Requirements</w:t>
        </w:r>
        <w:r w:rsidR="009F5790" w:rsidRPr="005B3604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_Toc302030209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7</w:t>
        </w:r>
        <w:r w:rsidR="009F5790" w:rsidRPr="005B3604">
          <w:rPr>
            <w:webHidden/>
          </w:rPr>
          <w:fldChar w:fldCharType="end"/>
        </w:r>
      </w:hyperlink>
    </w:p>
    <w:p w14:paraId="0BD9C476" w14:textId="68BA0C44" w:rsidR="009F5790" w:rsidRPr="005B3604" w:rsidRDefault="00DA1F95" w:rsidP="00727EA9">
      <w:pPr>
        <w:pStyle w:val="TOC1"/>
        <w:rPr>
          <w:b/>
          <w:bCs/>
          <w:iCs/>
        </w:rPr>
      </w:pPr>
      <w:hyperlink w:anchor="_Toc302030210" w:history="1">
        <w:r w:rsidR="009F5790" w:rsidRPr="005B3604">
          <w:rPr>
            <w:rStyle w:val="Hyperlink"/>
          </w:rPr>
          <w:t>7.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Extension Points</w:t>
        </w:r>
        <w:r w:rsidR="009F5790" w:rsidRPr="005B3604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_Toc302030210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7</w:t>
        </w:r>
        <w:r w:rsidR="009F5790" w:rsidRPr="005B3604">
          <w:rPr>
            <w:webHidden/>
          </w:rPr>
          <w:fldChar w:fldCharType="end"/>
        </w:r>
      </w:hyperlink>
    </w:p>
    <w:p w14:paraId="3C52ABC6" w14:textId="044E2655" w:rsidR="009F5790" w:rsidRPr="005B3604" w:rsidRDefault="00DA1F95" w:rsidP="00727EA9">
      <w:pPr>
        <w:pStyle w:val="TOC2"/>
        <w:rPr>
          <w:bCs/>
        </w:rPr>
      </w:pPr>
      <w:hyperlink w:anchor="_Toc302030211" w:history="1">
        <w:r w:rsidR="009F5790" w:rsidRPr="005B3604">
          <w:rPr>
            <w:rStyle w:val="Hyperlink"/>
          </w:rPr>
          <w:t>&lt;Name of extension point&gt;</w:t>
        </w:r>
        <w:r w:rsidR="009F5790" w:rsidRPr="005B3604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_Toc302030211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7</w:t>
        </w:r>
        <w:r w:rsidR="009F5790" w:rsidRPr="005B3604">
          <w:rPr>
            <w:webHidden/>
          </w:rPr>
          <w:fldChar w:fldCharType="end"/>
        </w:r>
      </w:hyperlink>
    </w:p>
    <w:p w14:paraId="4A949AA7" w14:textId="3B5A2B35" w:rsidR="009F5790" w:rsidRPr="005B3604" w:rsidRDefault="00DA1F95" w:rsidP="00727EA9">
      <w:pPr>
        <w:pStyle w:val="TOC1"/>
        <w:rPr>
          <w:b/>
          <w:bCs/>
          <w:iCs/>
        </w:rPr>
      </w:pPr>
      <w:hyperlink w:anchor="_Toc302030212" w:history="1">
        <w:r w:rsidR="009F5790" w:rsidRPr="005B3604">
          <w:rPr>
            <w:rStyle w:val="Hyperlink"/>
          </w:rPr>
          <w:t>8.</w:t>
        </w:r>
        <w:r w:rsidR="009F5790" w:rsidRPr="005B3604">
          <w:rPr>
            <w:b/>
            <w:bCs/>
            <w:iCs/>
          </w:rPr>
          <w:tab/>
        </w:r>
        <w:r w:rsidR="00076565">
          <w:rPr>
            <w:rStyle w:val="Hyperlink"/>
          </w:rPr>
          <w:t>Business Rul</w:t>
        </w:r>
        <w:r w:rsidR="009F5790" w:rsidRPr="005B3604">
          <w:rPr>
            <w:rStyle w:val="Hyperlink"/>
          </w:rPr>
          <w:t>es</w:t>
        </w:r>
        <w:r w:rsidR="009F5790" w:rsidRPr="005B3604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_Toc302030212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7</w:t>
        </w:r>
        <w:r w:rsidR="009F5790" w:rsidRPr="005B3604">
          <w:rPr>
            <w:webHidden/>
          </w:rPr>
          <w:fldChar w:fldCharType="end"/>
        </w:r>
      </w:hyperlink>
    </w:p>
    <w:p w14:paraId="41FDDCB3" w14:textId="4A27854A" w:rsidR="009F5790" w:rsidRPr="005B3604" w:rsidRDefault="00DA1F95" w:rsidP="00727EA9">
      <w:pPr>
        <w:pStyle w:val="TOC1"/>
        <w:rPr>
          <w:b/>
          <w:bCs/>
          <w:iCs/>
        </w:rPr>
      </w:pPr>
      <w:hyperlink w:anchor="_Toc302030213" w:history="1">
        <w:r w:rsidR="009F5790" w:rsidRPr="005B3604">
          <w:rPr>
            <w:rStyle w:val="Hyperlink"/>
          </w:rPr>
          <w:t>9.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Diagrams</w:t>
        </w:r>
        <w:r w:rsidR="009F5790" w:rsidRPr="005B3604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_Toc302030213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8</w:t>
        </w:r>
        <w:r w:rsidR="009F5790" w:rsidRPr="005B3604">
          <w:rPr>
            <w:webHidden/>
          </w:rPr>
          <w:fldChar w:fldCharType="end"/>
        </w:r>
      </w:hyperlink>
    </w:p>
    <w:p w14:paraId="4308854F" w14:textId="0AD9F9EA" w:rsidR="009F5790" w:rsidRPr="005B3604" w:rsidRDefault="00DA1F95" w:rsidP="00727EA9">
      <w:pPr>
        <w:pStyle w:val="TOC2"/>
        <w:rPr>
          <w:bCs/>
        </w:rPr>
      </w:pPr>
      <w:hyperlink w:anchor="_Toc302030214" w:history="1">
        <w:r w:rsidR="009F5790" w:rsidRPr="005B3604">
          <w:rPr>
            <w:rStyle w:val="Hyperlink"/>
          </w:rPr>
          <w:t>Use Case Diagram</w:t>
        </w:r>
        <w:r w:rsidR="009F5790" w:rsidRPr="005B3604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_Toc302030214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8</w:t>
        </w:r>
        <w:r w:rsidR="009F5790" w:rsidRPr="005B3604">
          <w:rPr>
            <w:webHidden/>
          </w:rPr>
          <w:fldChar w:fldCharType="end"/>
        </w:r>
      </w:hyperlink>
    </w:p>
    <w:p w14:paraId="38EF1013" w14:textId="6B04CDAC" w:rsidR="009F5790" w:rsidRPr="005B3604" w:rsidRDefault="00DA1F95" w:rsidP="00727EA9">
      <w:pPr>
        <w:pStyle w:val="TOC2"/>
        <w:rPr>
          <w:bCs/>
        </w:rPr>
      </w:pPr>
      <w:hyperlink w:anchor="_Toc302030215" w:history="1">
        <w:r w:rsidR="009F5790" w:rsidRPr="005B3604">
          <w:rPr>
            <w:rStyle w:val="Hyperlink"/>
          </w:rPr>
          <w:t>Activity Diagram</w:t>
        </w:r>
        <w:r w:rsidR="009F5790" w:rsidRPr="005B3604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_Toc302030215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9</w:t>
        </w:r>
        <w:r w:rsidR="009F5790" w:rsidRPr="005B3604">
          <w:rPr>
            <w:webHidden/>
          </w:rPr>
          <w:fldChar w:fldCharType="end"/>
        </w:r>
      </w:hyperlink>
    </w:p>
    <w:p w14:paraId="464883B7" w14:textId="0C0FD2D9" w:rsidR="009F5790" w:rsidRPr="005B3604" w:rsidRDefault="00DA1F95" w:rsidP="00727EA9">
      <w:pPr>
        <w:pStyle w:val="TOC1"/>
        <w:rPr>
          <w:b/>
          <w:bCs/>
          <w:iCs/>
        </w:rPr>
      </w:pPr>
      <w:hyperlink w:anchor="_Toc302030216" w:history="1">
        <w:r w:rsidR="009F5790" w:rsidRPr="005B3604">
          <w:rPr>
            <w:rStyle w:val="Hyperlink"/>
          </w:rPr>
          <w:t>10.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Scenarios</w:t>
        </w:r>
        <w:r w:rsidR="009F5790" w:rsidRPr="005B3604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_Toc302030216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66F1E303" w14:textId="0E7321CA" w:rsidR="009F5790" w:rsidRPr="005B3604" w:rsidRDefault="00DA1F95" w:rsidP="00727EA9">
      <w:pPr>
        <w:pStyle w:val="TOC2"/>
        <w:rPr>
          <w:bCs/>
        </w:rPr>
      </w:pPr>
      <w:hyperlink w:anchor="_Toc302030217" w:history="1">
        <w:r w:rsidR="009F5790" w:rsidRPr="005B3604">
          <w:rPr>
            <w:rStyle w:val="Hyperlink"/>
          </w:rPr>
          <w:t>Success Scenarios</w:t>
        </w:r>
        <w:r w:rsidR="009F5790" w:rsidRPr="005B3604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_Toc302030217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689EDAA1" w14:textId="57570019" w:rsidR="009F5790" w:rsidRPr="005B3604" w:rsidRDefault="00DA1F95" w:rsidP="00727EA9">
      <w:pPr>
        <w:pStyle w:val="TOC2"/>
        <w:rPr>
          <w:bCs/>
        </w:rPr>
      </w:pPr>
      <w:hyperlink w:anchor="_Toc302030218" w:history="1">
        <w:r w:rsidR="009F5790" w:rsidRPr="005B3604">
          <w:rPr>
            <w:rStyle w:val="Hyperlink"/>
          </w:rPr>
          <w:t>Failure Scenarios</w:t>
        </w:r>
        <w:r w:rsidR="009F5790" w:rsidRPr="005B3604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_Toc302030218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31364BF3" w14:textId="7212D102" w:rsidR="009F5790" w:rsidRPr="005B3604" w:rsidRDefault="00DA1F95" w:rsidP="00727EA9">
      <w:pPr>
        <w:pStyle w:val="TOC1"/>
        <w:rPr>
          <w:b/>
          <w:bCs/>
          <w:iCs/>
        </w:rPr>
      </w:pPr>
      <w:hyperlink w:anchor="_Toc302030219" w:history="1">
        <w:r w:rsidR="009F5790" w:rsidRPr="005B3604">
          <w:rPr>
            <w:rStyle w:val="Hyperlink"/>
          </w:rPr>
          <w:t>11.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Issues</w:t>
        </w:r>
        <w:r w:rsidR="009F5790" w:rsidRPr="005B3604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_Toc302030219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0B0C6D9E" w14:textId="64D5332B" w:rsidR="009F5790" w:rsidRPr="005B3604" w:rsidRDefault="00DA1F95" w:rsidP="00727EA9">
      <w:pPr>
        <w:pStyle w:val="TOC1"/>
        <w:rPr>
          <w:b/>
          <w:bCs/>
          <w:iCs/>
        </w:rPr>
      </w:pPr>
      <w:hyperlink w:anchor="_Toc302030220" w:history="1">
        <w:r w:rsidR="009F5790" w:rsidRPr="005B3604">
          <w:rPr>
            <w:rStyle w:val="Hyperlink"/>
          </w:rPr>
          <w:t>12.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UI Specifications</w:t>
        </w:r>
        <w:r w:rsidR="009F5790" w:rsidRPr="005B3604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_Toc302030220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76D5ECAF" w14:textId="15F6D060" w:rsidR="009F5790" w:rsidRPr="005B3604" w:rsidRDefault="00DA1F95" w:rsidP="00727EA9">
      <w:pPr>
        <w:pStyle w:val="TOC1"/>
        <w:rPr>
          <w:b/>
          <w:bCs/>
          <w:iCs/>
        </w:rPr>
      </w:pPr>
      <w:hyperlink w:anchor="_Toc302030221" w:history="1">
        <w:r w:rsidR="009F5790" w:rsidRPr="005B3604">
          <w:rPr>
            <w:rStyle w:val="Hyperlink"/>
          </w:rPr>
          <w:t>13.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Inter System Dependencies</w:t>
        </w:r>
        <w:r w:rsidR="009F5790" w:rsidRPr="005B3604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_Toc302030221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11</w:t>
        </w:r>
        <w:r w:rsidR="009F5790" w:rsidRPr="005B3604">
          <w:rPr>
            <w:webHidden/>
          </w:rPr>
          <w:fldChar w:fldCharType="end"/>
        </w:r>
      </w:hyperlink>
    </w:p>
    <w:p w14:paraId="07E5EED0" w14:textId="4D385CA5" w:rsidR="009F5790" w:rsidRPr="005B3604" w:rsidRDefault="00DA1F95" w:rsidP="00727EA9">
      <w:pPr>
        <w:pStyle w:val="TOC1"/>
        <w:rPr>
          <w:b/>
          <w:bCs/>
          <w:iCs/>
        </w:rPr>
      </w:pPr>
      <w:hyperlink w:anchor="_Toc302030222" w:history="1">
        <w:r w:rsidR="009F5790" w:rsidRPr="005B3604">
          <w:rPr>
            <w:rStyle w:val="Hyperlink"/>
          </w:rPr>
          <w:t>14.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Integration with an already existing System of the &lt;&lt;Customer&gt;&gt;</w:t>
        </w:r>
        <w:r w:rsidR="009F5790" w:rsidRPr="005B3604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_Toc302030222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11</w:t>
        </w:r>
        <w:r w:rsidR="009F5790" w:rsidRPr="005B3604">
          <w:rPr>
            <w:webHidden/>
          </w:rPr>
          <w:fldChar w:fldCharType="end"/>
        </w:r>
      </w:hyperlink>
    </w:p>
    <w:p w14:paraId="1B0750FF" w14:textId="6A9C740A" w:rsidR="009F5790" w:rsidRPr="009F5790" w:rsidRDefault="00DA1F95" w:rsidP="00727EA9">
      <w:pPr>
        <w:pStyle w:val="TOC1"/>
        <w:rPr>
          <w:rStyle w:val="Hyperlink"/>
        </w:rPr>
      </w:pPr>
      <w:hyperlink w:anchor="_Toc302030223" w:history="1">
        <w:r w:rsidR="009F5790" w:rsidRPr="005B3604">
          <w:rPr>
            <w:rStyle w:val="Hyperlink"/>
          </w:rPr>
          <w:t>15.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Assumptions</w:t>
        </w:r>
        <w:r w:rsidR="009F5790" w:rsidRPr="005B3604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076565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_Toc302030223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11</w:t>
        </w:r>
        <w:r w:rsidR="009F5790" w:rsidRPr="005B3604">
          <w:rPr>
            <w:webHidden/>
          </w:rPr>
          <w:fldChar w:fldCharType="end"/>
        </w:r>
      </w:hyperlink>
    </w:p>
    <w:p w14:paraId="02BAF94B" w14:textId="55A155A1" w:rsidR="009F5790" w:rsidRPr="005B3604" w:rsidRDefault="009F5790" w:rsidP="00727EA9">
      <w:r w:rsidRPr="005B3604">
        <w:t xml:space="preserve">REVISION HISTORY OF THE WORK PRODUCT…………………………….. .. </w:t>
      </w:r>
      <w:r w:rsidR="00076565">
        <w:tab/>
      </w:r>
      <w:r w:rsidR="00076565">
        <w:tab/>
      </w:r>
      <w:r w:rsidRPr="005B3604">
        <w:t>12</w:t>
      </w:r>
    </w:p>
    <w:p w14:paraId="59FA5DA1" w14:textId="77777777" w:rsidR="009F5790" w:rsidRPr="00F42082" w:rsidRDefault="009F5790" w:rsidP="00727EA9">
      <w:r w:rsidRPr="00F42082">
        <w:fldChar w:fldCharType="end"/>
      </w:r>
      <w:bookmarkStart w:id="0" w:name="_GoBack"/>
      <w:bookmarkEnd w:id="0"/>
    </w:p>
    <w:p w14:paraId="59BBBCB5" w14:textId="45DDD178" w:rsidR="00045BE2" w:rsidRDefault="00045BE2" w:rsidP="00045BE2">
      <w:pPr>
        <w:pStyle w:val="StyleHeading1H1Mainheading1Heading1Heading10Head1h1Sec"/>
        <w:numPr>
          <w:ilvl w:val="0"/>
          <w:numId w:val="0"/>
        </w:numPr>
      </w:pPr>
      <w:bookmarkStart w:id="1" w:name="_Toc144299909"/>
      <w:bookmarkStart w:id="2" w:name="_Toc145124997"/>
    </w:p>
    <w:p w14:paraId="69B9B88A" w14:textId="77777777" w:rsidR="009F5790" w:rsidRPr="009F5790" w:rsidRDefault="009F5790" w:rsidP="00727EA9">
      <w:pPr>
        <w:pStyle w:val="StyleHeading1H1Mainheading1Heading1Heading10Head1h1Sec"/>
      </w:pPr>
      <w:r w:rsidRPr="00045BE2">
        <w:br w:type="page"/>
      </w:r>
      <w:bookmarkStart w:id="3" w:name="_Toc165439502"/>
      <w:bookmarkStart w:id="4" w:name="_Toc186019611"/>
      <w:bookmarkStart w:id="5" w:name="_Toc302030199"/>
      <w:r w:rsidRPr="009F5790">
        <w:lastRenderedPageBreak/>
        <w:t xml:space="preserve">Use Case Name: </w:t>
      </w:r>
      <w:bookmarkEnd w:id="1"/>
      <w:bookmarkEnd w:id="2"/>
      <w:bookmarkEnd w:id="3"/>
      <w:bookmarkEnd w:id="4"/>
      <w:bookmarkEnd w:id="5"/>
      <w:r w:rsidR="00444FD6">
        <w:t>fund transfer</w:t>
      </w:r>
    </w:p>
    <w:p w14:paraId="615B5306" w14:textId="3BF7BB8F" w:rsidR="009F5790" w:rsidRPr="007F1270" w:rsidRDefault="007F1270" w:rsidP="00727EA9">
      <w:pPr>
        <w:pStyle w:val="BodyText"/>
        <w:rPr>
          <w:b/>
        </w:rPr>
      </w:pPr>
      <w:r>
        <w:rPr>
          <w:b/>
        </w:rPr>
        <w:t>Use Case ID</w:t>
      </w:r>
      <w:proofErr w:type="gramStart"/>
      <w:r>
        <w:rPr>
          <w:b/>
        </w:rPr>
        <w:t>:</w:t>
      </w:r>
      <w:r w:rsidR="003315D3">
        <w:t>Anudeep</w:t>
      </w:r>
      <w:proofErr w:type="gramEnd"/>
      <w:r w:rsidR="003315D3">
        <w:t>_</w:t>
      </w:r>
      <w:r>
        <w:t>TRANSFERFUND_001</w:t>
      </w:r>
      <w:r w:rsidRPr="00CB320F">
        <w:rPr>
          <w:b/>
        </w:rPr>
        <w:t xml:space="preserve"> </w:t>
      </w:r>
    </w:p>
    <w:p w14:paraId="078CF40F" w14:textId="77777777" w:rsidR="009F5790" w:rsidRPr="009F5790" w:rsidRDefault="009F5790" w:rsidP="00727EA9">
      <w:pPr>
        <w:pStyle w:val="BodyText"/>
      </w:pPr>
    </w:p>
    <w:p w14:paraId="457BA5FC" w14:textId="45B31A5A" w:rsidR="009F5790" w:rsidRPr="007F1270" w:rsidRDefault="009F5790" w:rsidP="00727EA9">
      <w:pPr>
        <w:rPr>
          <w:bCs/>
        </w:rPr>
      </w:pPr>
      <w:r w:rsidRPr="009F5790">
        <w:rPr>
          <w:b/>
        </w:rPr>
        <w:t>Brief Description:</w:t>
      </w:r>
      <w:r w:rsidR="007F1270">
        <w:t xml:space="preserve"> </w:t>
      </w:r>
      <w:r w:rsidR="007F1270">
        <w:rPr>
          <w:bCs/>
        </w:rPr>
        <w:t xml:space="preserve">This Use Case describes the process by which </w:t>
      </w:r>
      <w:r w:rsidR="007F1270">
        <w:t>the account holder transfer funds between two different accounts of the bank.</w:t>
      </w:r>
    </w:p>
    <w:p w14:paraId="339B99C7" w14:textId="77777777" w:rsidR="009F5790" w:rsidRPr="009F5790" w:rsidRDefault="009F5790" w:rsidP="00727EA9"/>
    <w:p w14:paraId="736729FA" w14:textId="77777777" w:rsidR="009F5790" w:rsidRPr="009F5790" w:rsidRDefault="009F5790" w:rsidP="00727EA9">
      <w:pPr>
        <w:pStyle w:val="StyleHeading1H1Mainheading1Heading1Heading10Head1h1Sec"/>
      </w:pPr>
      <w:bookmarkStart w:id="6" w:name="_Toc144299910"/>
      <w:bookmarkStart w:id="7" w:name="_Toc145124998"/>
      <w:bookmarkStart w:id="8" w:name="_Toc165439503"/>
      <w:bookmarkStart w:id="9" w:name="_Toc186019612"/>
      <w:bookmarkStart w:id="10" w:name="_Toc302030200"/>
      <w:r w:rsidRPr="009F5790">
        <w:t>Actor(s)</w:t>
      </w:r>
      <w:bookmarkEnd w:id="6"/>
      <w:bookmarkEnd w:id="7"/>
      <w:bookmarkEnd w:id="8"/>
      <w:bookmarkEnd w:id="9"/>
      <w:bookmarkEnd w:id="10"/>
    </w:p>
    <w:p w14:paraId="545CFA6E" w14:textId="2F3A4DB3" w:rsidR="009F5790" w:rsidRDefault="007F1270" w:rsidP="00727EA9">
      <w:pPr>
        <w:pStyle w:val="ListParagraph"/>
        <w:numPr>
          <w:ilvl w:val="0"/>
          <w:numId w:val="9"/>
        </w:numPr>
      </w:pPr>
      <w:r>
        <w:t>Account Holder</w:t>
      </w:r>
    </w:p>
    <w:p w14:paraId="639D93C1" w14:textId="096C54CA" w:rsidR="007F1270" w:rsidRDefault="007F1270" w:rsidP="00727EA9">
      <w:pPr>
        <w:pStyle w:val="ListParagraph"/>
        <w:numPr>
          <w:ilvl w:val="0"/>
          <w:numId w:val="9"/>
        </w:numPr>
      </w:pPr>
      <w:proofErr w:type="spellStart"/>
      <w:r>
        <w:t>Cur_ICENTURIAN</w:t>
      </w:r>
      <w:proofErr w:type="spellEnd"/>
    </w:p>
    <w:p w14:paraId="1BFD77B1" w14:textId="65E57E84" w:rsidR="007F1270" w:rsidRPr="009F5790" w:rsidRDefault="007F1270" w:rsidP="00727EA9">
      <w:pPr>
        <w:pStyle w:val="ListParagraph"/>
        <w:numPr>
          <w:ilvl w:val="0"/>
          <w:numId w:val="9"/>
        </w:numPr>
      </w:pPr>
      <w:proofErr w:type="spellStart"/>
      <w:r>
        <w:t>Sav</w:t>
      </w:r>
      <w:proofErr w:type="spellEnd"/>
      <w:r>
        <w:t xml:space="preserve"> _ICENTURIAN</w:t>
      </w:r>
    </w:p>
    <w:p w14:paraId="0E00227C" w14:textId="77777777" w:rsidR="009F5790" w:rsidRPr="009F5790" w:rsidRDefault="009F5790" w:rsidP="00727EA9"/>
    <w:p w14:paraId="36379E54" w14:textId="77777777" w:rsidR="009F5790" w:rsidRPr="009F5790" w:rsidRDefault="009F5790" w:rsidP="00727EA9"/>
    <w:p w14:paraId="0EC1C799" w14:textId="77777777" w:rsidR="009F5790" w:rsidRPr="009F5790" w:rsidRDefault="009F5790" w:rsidP="00727EA9">
      <w:pPr>
        <w:pStyle w:val="StyleHeading1H1Mainheading1Heading1Heading10Head1h1Sec"/>
      </w:pPr>
      <w:bookmarkStart w:id="11" w:name="_Toc144299911"/>
      <w:bookmarkStart w:id="12" w:name="_Toc145124999"/>
      <w:bookmarkStart w:id="13" w:name="_Toc165439504"/>
      <w:bookmarkStart w:id="14" w:name="_Toc186019613"/>
      <w:bookmarkStart w:id="15" w:name="_Toc302030201"/>
      <w:r w:rsidRPr="009F5790">
        <w:t>Preconditions</w:t>
      </w:r>
      <w:bookmarkEnd w:id="11"/>
      <w:bookmarkEnd w:id="12"/>
      <w:bookmarkEnd w:id="13"/>
      <w:bookmarkEnd w:id="14"/>
      <w:bookmarkEnd w:id="15"/>
    </w:p>
    <w:p w14:paraId="2F480934" w14:textId="70AB8535" w:rsidR="006F2735" w:rsidRDefault="006F2735" w:rsidP="00727EA9">
      <w:pPr>
        <w:pStyle w:val="BodyText3"/>
      </w:pPr>
      <w:r>
        <w:t xml:space="preserve">    1. User has access to </w:t>
      </w:r>
      <w:r w:rsidR="007F1270" w:rsidRPr="007F1270">
        <w:t>Intranet.</w:t>
      </w:r>
    </w:p>
    <w:p w14:paraId="0EE4D45C" w14:textId="052D2A57" w:rsidR="007F1270" w:rsidRDefault="006F2735" w:rsidP="00727EA9">
      <w:pPr>
        <w:pStyle w:val="BodyText3"/>
        <w:rPr>
          <w:i/>
        </w:rPr>
      </w:pPr>
      <w:r>
        <w:t xml:space="preserve">    2. User has successfully logged on to the system. </w:t>
      </w:r>
      <w:r w:rsidR="007F1270">
        <w:rPr>
          <w:i/>
        </w:rPr>
        <w:tab/>
      </w:r>
    </w:p>
    <w:p w14:paraId="5FFC8CDC" w14:textId="77777777" w:rsidR="009F5790" w:rsidRPr="009F5790" w:rsidRDefault="009F5790" w:rsidP="00727EA9">
      <w:pPr>
        <w:pStyle w:val="BodyText3"/>
      </w:pPr>
    </w:p>
    <w:p w14:paraId="76B4CB6E" w14:textId="77777777" w:rsidR="009F5790" w:rsidRPr="009F5790" w:rsidRDefault="009F5790" w:rsidP="00727EA9">
      <w:pPr>
        <w:pStyle w:val="StyleHeading1H1Mainheading1Heading1Heading10Head1h1Sec"/>
      </w:pPr>
      <w:bookmarkStart w:id="16" w:name="_Toc144299912"/>
      <w:bookmarkStart w:id="17" w:name="_Toc145125000"/>
      <w:bookmarkStart w:id="18" w:name="_Toc165439505"/>
      <w:bookmarkStart w:id="19" w:name="_Toc186019614"/>
      <w:bookmarkStart w:id="20" w:name="_Toc302030202"/>
      <w:r w:rsidRPr="009F5790">
        <w:t>Flow of Events</w:t>
      </w:r>
      <w:bookmarkEnd w:id="16"/>
      <w:bookmarkEnd w:id="17"/>
      <w:bookmarkEnd w:id="18"/>
      <w:bookmarkEnd w:id="19"/>
      <w:bookmarkEnd w:id="20"/>
    </w:p>
    <w:p w14:paraId="5537E3E3" w14:textId="1BBEB41F" w:rsidR="006F2735" w:rsidRPr="006F2735" w:rsidRDefault="009F5790" w:rsidP="00727EA9">
      <w:pPr>
        <w:pStyle w:val="StyleHeading2Sub-headingH2ChapterNumberAppendixLetterchnh"/>
      </w:pPr>
      <w:bookmarkStart w:id="21" w:name="_Toc144299913"/>
      <w:bookmarkStart w:id="22" w:name="_Toc145125001"/>
      <w:bookmarkStart w:id="23" w:name="_Toc165439506"/>
      <w:bookmarkStart w:id="24" w:name="_Toc186019615"/>
      <w:bookmarkStart w:id="25" w:name="_Toc216505519"/>
      <w:bookmarkStart w:id="26" w:name="_Toc302030203"/>
      <w:proofErr w:type="gramStart"/>
      <w:r w:rsidRPr="001C4D77">
        <w:t>4.1  Basic</w:t>
      </w:r>
      <w:proofErr w:type="gramEnd"/>
      <w:r w:rsidRPr="001C4D77">
        <w:t xml:space="preserve"> Flow</w:t>
      </w:r>
      <w:bookmarkEnd w:id="21"/>
      <w:bookmarkEnd w:id="22"/>
      <w:bookmarkEnd w:id="23"/>
      <w:bookmarkEnd w:id="24"/>
      <w:bookmarkEnd w:id="25"/>
      <w:bookmarkEnd w:id="26"/>
    </w:p>
    <w:p w14:paraId="5C2E6689" w14:textId="77777777" w:rsidR="006F2735" w:rsidRDefault="006F2735" w:rsidP="00727EA9">
      <w:pPr>
        <w:pStyle w:val="ListParagraph"/>
        <w:numPr>
          <w:ilvl w:val="0"/>
          <w:numId w:val="10"/>
        </w:numPr>
      </w:pPr>
      <w:r>
        <w:t>User accesses Intranet.</w:t>
      </w:r>
    </w:p>
    <w:p w14:paraId="7E10BC96" w14:textId="4A7249E6" w:rsidR="006F2735" w:rsidRDefault="00626360" w:rsidP="00727EA9">
      <w:pPr>
        <w:pStyle w:val="ListParagraph"/>
        <w:numPr>
          <w:ilvl w:val="0"/>
          <w:numId w:val="10"/>
        </w:numPr>
      </w:pPr>
      <w:r>
        <w:t>System shows user source accounts and destination accounts</w:t>
      </w:r>
    </w:p>
    <w:p w14:paraId="0611A267" w14:textId="77777777" w:rsidR="006E255B" w:rsidRDefault="006F2735" w:rsidP="00727EA9">
      <w:pPr>
        <w:pStyle w:val="ListParagraph"/>
        <w:numPr>
          <w:ilvl w:val="0"/>
          <w:numId w:val="10"/>
        </w:numPr>
      </w:pPr>
      <w:r>
        <w:t>User selects the delivery date,</w:t>
      </w:r>
    </w:p>
    <w:p w14:paraId="0B2D0245" w14:textId="77777777" w:rsidR="006E255B" w:rsidRDefault="006E255B" w:rsidP="00727EA9">
      <w:pPr>
        <w:pStyle w:val="ListParagraph"/>
        <w:numPr>
          <w:ilvl w:val="0"/>
          <w:numId w:val="10"/>
        </w:numPr>
      </w:pPr>
      <w:r>
        <w:t xml:space="preserve">User selects the </w:t>
      </w:r>
      <w:r w:rsidR="008C4D3F">
        <w:t xml:space="preserve"> </w:t>
      </w:r>
      <w:r>
        <w:t>Frequency</w:t>
      </w:r>
    </w:p>
    <w:p w14:paraId="722C8036" w14:textId="6E95B7C0" w:rsidR="006E255B" w:rsidRDefault="00283C0A" w:rsidP="00727EA9">
      <w:pPr>
        <w:pStyle w:val="ListParagraph"/>
        <w:numPr>
          <w:ilvl w:val="0"/>
          <w:numId w:val="10"/>
        </w:numPr>
      </w:pPr>
      <w:r>
        <w:t>User enters</w:t>
      </w:r>
      <w:r w:rsidR="006E255B">
        <w:t xml:space="preserve"> the  Number of times</w:t>
      </w:r>
    </w:p>
    <w:p w14:paraId="51C6727C" w14:textId="111237A9" w:rsidR="006F2735" w:rsidRDefault="006E255B" w:rsidP="00727EA9">
      <w:pPr>
        <w:pStyle w:val="ListParagraph"/>
        <w:numPr>
          <w:ilvl w:val="0"/>
          <w:numId w:val="10"/>
        </w:numPr>
      </w:pPr>
      <w:r>
        <w:t xml:space="preserve">User enters the </w:t>
      </w:r>
      <w:r w:rsidR="008C4D3F">
        <w:t>Transfer A</w:t>
      </w:r>
      <w:r w:rsidR="006F2735">
        <w:t>mount</w:t>
      </w:r>
    </w:p>
    <w:p w14:paraId="1D89DDD0" w14:textId="4D0F458F" w:rsidR="00626360" w:rsidRDefault="00626360" w:rsidP="00727EA9">
      <w:pPr>
        <w:pStyle w:val="ListParagraph"/>
        <w:numPr>
          <w:ilvl w:val="0"/>
          <w:numId w:val="10"/>
        </w:numPr>
      </w:pPr>
      <w:r>
        <w:t>User will provides all the required details to the system</w:t>
      </w:r>
    </w:p>
    <w:p w14:paraId="6F1A12FA" w14:textId="6D3A14F0" w:rsidR="008C4D3F" w:rsidRDefault="008C4D3F" w:rsidP="00727EA9">
      <w:pPr>
        <w:pStyle w:val="ListParagraph"/>
        <w:numPr>
          <w:ilvl w:val="0"/>
          <w:numId w:val="10"/>
        </w:numPr>
      </w:pPr>
      <w:r>
        <w:t>System validates the user information</w:t>
      </w:r>
    </w:p>
    <w:p w14:paraId="5DEC6659" w14:textId="511F57A5" w:rsidR="00626360" w:rsidRDefault="00626360" w:rsidP="00727EA9">
      <w:pPr>
        <w:pStyle w:val="ListParagraph"/>
        <w:numPr>
          <w:ilvl w:val="0"/>
          <w:numId w:val="10"/>
        </w:numPr>
      </w:pPr>
      <w:r>
        <w:t>System provides balance check</w:t>
      </w:r>
    </w:p>
    <w:p w14:paraId="62229CAF" w14:textId="4E0509FE" w:rsidR="008C4D3F" w:rsidRDefault="008C4D3F" w:rsidP="00727EA9">
      <w:pPr>
        <w:pStyle w:val="ListParagraph"/>
        <w:numPr>
          <w:ilvl w:val="0"/>
          <w:numId w:val="10"/>
        </w:numPr>
      </w:pPr>
      <w:r>
        <w:t>On successful validation system calculates the transaction fee</w:t>
      </w:r>
    </w:p>
    <w:p w14:paraId="325D31A9" w14:textId="1C0E1FE5" w:rsidR="008C4D3F" w:rsidRDefault="008C4D3F" w:rsidP="00727EA9">
      <w:pPr>
        <w:pStyle w:val="ListParagraph"/>
        <w:numPr>
          <w:ilvl w:val="0"/>
          <w:numId w:val="10"/>
        </w:numPr>
      </w:pPr>
      <w:r>
        <w:t>System provides transfer details along with transaction fee details for user’s verification</w:t>
      </w:r>
    </w:p>
    <w:p w14:paraId="64EA4724" w14:textId="54582BE6" w:rsidR="008C4D3F" w:rsidRDefault="008C4D3F" w:rsidP="00727EA9">
      <w:pPr>
        <w:pStyle w:val="ListParagraph"/>
        <w:numPr>
          <w:ilvl w:val="0"/>
          <w:numId w:val="10"/>
        </w:numPr>
      </w:pPr>
      <w:r>
        <w:t>User confirms the transfer of fund by clicking the button</w:t>
      </w:r>
    </w:p>
    <w:p w14:paraId="55990885" w14:textId="7D500DF7" w:rsidR="008C4D3F" w:rsidRDefault="008C4D3F" w:rsidP="00727EA9">
      <w:pPr>
        <w:pStyle w:val="ListParagraph"/>
        <w:numPr>
          <w:ilvl w:val="0"/>
          <w:numId w:val="10"/>
        </w:numPr>
      </w:pPr>
      <w:r>
        <w:t xml:space="preserve">System completes the transfer successfully </w:t>
      </w:r>
    </w:p>
    <w:p w14:paraId="4C2A2C3F" w14:textId="1BF305F2" w:rsidR="009F5790" w:rsidRPr="006F2735" w:rsidRDefault="009F5790" w:rsidP="00727EA9"/>
    <w:p w14:paraId="08F058DD" w14:textId="77777777" w:rsidR="009F5790" w:rsidRPr="009F5790" w:rsidRDefault="009F5790" w:rsidP="00727EA9">
      <w:pPr>
        <w:pStyle w:val="CommentText"/>
      </w:pPr>
    </w:p>
    <w:p w14:paraId="54D5468F" w14:textId="402F4531" w:rsidR="009F5790" w:rsidRPr="009F5790" w:rsidRDefault="009F5790" w:rsidP="00727EA9">
      <w:pPr>
        <w:pStyle w:val="StyleHeading2Sub-headingH2ChapterNumberAppendixLetterchnh"/>
        <w:numPr>
          <w:ilvl w:val="1"/>
          <w:numId w:val="8"/>
        </w:numPr>
      </w:pPr>
      <w:bookmarkStart w:id="27" w:name="_Toc141844799"/>
      <w:bookmarkStart w:id="28" w:name="_Toc143500966"/>
      <w:bookmarkStart w:id="29" w:name="_Toc144299914"/>
      <w:bookmarkStart w:id="30" w:name="_Toc145125002"/>
      <w:bookmarkStart w:id="31" w:name="_Toc165439507"/>
      <w:bookmarkStart w:id="32" w:name="_Toc186019616"/>
      <w:bookmarkStart w:id="33" w:name="_Toc216505520"/>
      <w:r w:rsidRPr="009F5790">
        <w:t xml:space="preserve"> </w:t>
      </w:r>
      <w:bookmarkStart w:id="34" w:name="_Toc302030204"/>
      <w:r w:rsidRPr="009F5790">
        <w:t>Alternative Flow</w:t>
      </w:r>
      <w:bookmarkEnd w:id="27"/>
      <w:bookmarkEnd w:id="28"/>
      <w:bookmarkEnd w:id="29"/>
      <w:r w:rsidRPr="009F5790">
        <w:t>s</w:t>
      </w:r>
      <w:bookmarkEnd w:id="30"/>
      <w:bookmarkEnd w:id="31"/>
      <w:bookmarkEnd w:id="32"/>
      <w:bookmarkEnd w:id="33"/>
      <w:bookmarkEnd w:id="34"/>
    </w:p>
    <w:p w14:paraId="1500B5CB" w14:textId="5034C6D7" w:rsidR="009F5790" w:rsidRPr="009F5790" w:rsidRDefault="009F5790" w:rsidP="00727EA9">
      <w:pPr>
        <w:pStyle w:val="StyleHeading2Sub-headingH2ChapterNumberAppendixLetterchnh"/>
      </w:pPr>
      <w:bookmarkStart w:id="35" w:name="_Toc165439508"/>
      <w:bookmarkStart w:id="36" w:name="_Toc186019617"/>
      <w:bookmarkStart w:id="37" w:name="_Toc216505521"/>
      <w:bookmarkStart w:id="38" w:name="_Toc302030205"/>
      <w:bookmarkStart w:id="39" w:name="_Toc141844800"/>
      <w:bookmarkStart w:id="40" w:name="_Toc143500967"/>
      <w:bookmarkStart w:id="41" w:name="_Toc144299918"/>
      <w:bookmarkStart w:id="42" w:name="_Toc145125005"/>
      <w:r w:rsidRPr="009F5790">
        <w:t xml:space="preserve">Alternate Flow </w:t>
      </w:r>
      <w:proofErr w:type="gramStart"/>
      <w:r w:rsidRPr="009F5790">
        <w:t>1</w:t>
      </w:r>
      <w:bookmarkEnd w:id="35"/>
      <w:bookmarkEnd w:id="36"/>
      <w:bookmarkEnd w:id="37"/>
      <w:bookmarkEnd w:id="38"/>
      <w:r w:rsidR="006F2AE6">
        <w:t xml:space="preserve">  insufficient</w:t>
      </w:r>
      <w:proofErr w:type="gramEnd"/>
      <w:r w:rsidR="00626360">
        <w:t xml:space="preserve"> balance check</w:t>
      </w:r>
    </w:p>
    <w:p w14:paraId="574AE385" w14:textId="77777777" w:rsidR="009F5790" w:rsidRPr="009F5790" w:rsidRDefault="009F5790" w:rsidP="00727EA9"/>
    <w:p w14:paraId="36372B1A" w14:textId="62ACF461" w:rsidR="00626360" w:rsidRDefault="00626360" w:rsidP="00727EA9">
      <w:pPr>
        <w:pStyle w:val="ListParagraph"/>
        <w:numPr>
          <w:ilvl w:val="0"/>
          <w:numId w:val="11"/>
        </w:numPr>
      </w:pPr>
      <w:r w:rsidRPr="00626360">
        <w:t xml:space="preserve"> </w:t>
      </w:r>
      <w:r>
        <w:t>User accesses Intranet.</w:t>
      </w:r>
    </w:p>
    <w:p w14:paraId="7D7D506B" w14:textId="77777777" w:rsidR="00626360" w:rsidRDefault="00626360" w:rsidP="00727EA9">
      <w:pPr>
        <w:pStyle w:val="ListParagraph"/>
        <w:numPr>
          <w:ilvl w:val="0"/>
          <w:numId w:val="11"/>
        </w:numPr>
      </w:pPr>
      <w:r>
        <w:t>System shows user source accounts and destination accounts</w:t>
      </w:r>
    </w:p>
    <w:p w14:paraId="02EE1A60" w14:textId="77777777" w:rsidR="006E255B" w:rsidRDefault="00626360" w:rsidP="00727EA9">
      <w:pPr>
        <w:pStyle w:val="ListParagraph"/>
        <w:numPr>
          <w:ilvl w:val="0"/>
          <w:numId w:val="11"/>
        </w:numPr>
      </w:pPr>
      <w:r>
        <w:t>User selects the delivery date</w:t>
      </w:r>
    </w:p>
    <w:p w14:paraId="123FE9D4" w14:textId="77777777" w:rsidR="006E255B" w:rsidRDefault="006E255B" w:rsidP="00727EA9">
      <w:pPr>
        <w:pStyle w:val="ListParagraph"/>
        <w:numPr>
          <w:ilvl w:val="0"/>
          <w:numId w:val="11"/>
        </w:numPr>
      </w:pPr>
      <w:r>
        <w:t>User selects the Frequency</w:t>
      </w:r>
    </w:p>
    <w:p w14:paraId="40F27BC7" w14:textId="77777777" w:rsidR="006E255B" w:rsidRDefault="006E255B" w:rsidP="00727EA9">
      <w:pPr>
        <w:pStyle w:val="ListParagraph"/>
        <w:numPr>
          <w:ilvl w:val="0"/>
          <w:numId w:val="11"/>
        </w:numPr>
      </w:pPr>
      <w:r>
        <w:t>User selects the Number of times</w:t>
      </w:r>
    </w:p>
    <w:p w14:paraId="4B83201E" w14:textId="66A81FA8" w:rsidR="00626360" w:rsidRDefault="006E255B" w:rsidP="00727EA9">
      <w:pPr>
        <w:pStyle w:val="ListParagraph"/>
        <w:numPr>
          <w:ilvl w:val="0"/>
          <w:numId w:val="11"/>
        </w:numPr>
      </w:pPr>
      <w:r>
        <w:t xml:space="preserve">User enters the </w:t>
      </w:r>
      <w:r w:rsidR="00626360">
        <w:t>Transfer Amount</w:t>
      </w:r>
    </w:p>
    <w:p w14:paraId="0073F37F" w14:textId="77777777" w:rsidR="00626360" w:rsidRDefault="00626360" w:rsidP="00727EA9">
      <w:pPr>
        <w:pStyle w:val="ListParagraph"/>
        <w:numPr>
          <w:ilvl w:val="0"/>
          <w:numId w:val="11"/>
        </w:numPr>
      </w:pPr>
      <w:r>
        <w:t>User will provides all the required details to the system</w:t>
      </w:r>
    </w:p>
    <w:p w14:paraId="7B510562" w14:textId="77777777" w:rsidR="00626360" w:rsidRDefault="00626360" w:rsidP="00727EA9">
      <w:pPr>
        <w:pStyle w:val="ListParagraph"/>
        <w:numPr>
          <w:ilvl w:val="0"/>
          <w:numId w:val="11"/>
        </w:numPr>
      </w:pPr>
      <w:r>
        <w:t>System validates the user information</w:t>
      </w:r>
    </w:p>
    <w:p w14:paraId="6E486DEC" w14:textId="77777777" w:rsidR="00626360" w:rsidRDefault="00626360" w:rsidP="00727EA9">
      <w:pPr>
        <w:pStyle w:val="ListParagraph"/>
        <w:numPr>
          <w:ilvl w:val="0"/>
          <w:numId w:val="11"/>
        </w:numPr>
      </w:pPr>
      <w:r>
        <w:t>System provides balance check</w:t>
      </w:r>
    </w:p>
    <w:p w14:paraId="40887BD3" w14:textId="6C5AE833" w:rsidR="00626360" w:rsidRPr="009F5790" w:rsidRDefault="00626360" w:rsidP="00727EA9">
      <w:pPr>
        <w:pStyle w:val="ListParagraph"/>
        <w:numPr>
          <w:ilvl w:val="0"/>
          <w:numId w:val="11"/>
        </w:numPr>
      </w:pPr>
      <w:r>
        <w:t>On successful validation system</w:t>
      </w:r>
      <w:r w:rsidR="006E255B">
        <w:t xml:space="preserve"> provides insufficient balance to transfer</w:t>
      </w:r>
      <w:bookmarkEnd w:id="39"/>
      <w:bookmarkEnd w:id="40"/>
      <w:bookmarkEnd w:id="41"/>
      <w:bookmarkEnd w:id="42"/>
      <w:r w:rsidR="006E255B">
        <w:t xml:space="preserve"> </w:t>
      </w:r>
      <w:proofErr w:type="spellStart"/>
      <w:r w:rsidR="006E255B">
        <w:t>meassage</w:t>
      </w:r>
      <w:proofErr w:type="spellEnd"/>
    </w:p>
    <w:p w14:paraId="333CD313" w14:textId="48F1E6B2" w:rsidR="006E255B" w:rsidRPr="009F5790" w:rsidRDefault="006F2AE6" w:rsidP="00727EA9">
      <w:pPr>
        <w:pStyle w:val="StyleHeading2Sub-headingH2ChapterNumberAppendixLetterchnh"/>
      </w:pPr>
      <w:bookmarkStart w:id="43" w:name="_Toc144299927"/>
      <w:r>
        <w:t xml:space="preserve">Alternate Flow </w:t>
      </w:r>
      <w:proofErr w:type="gramStart"/>
      <w:r>
        <w:t>2  minimum</w:t>
      </w:r>
      <w:proofErr w:type="gramEnd"/>
      <w:r>
        <w:t xml:space="preserve"> </w:t>
      </w:r>
      <w:r w:rsidR="006E255B">
        <w:t>balance check</w:t>
      </w:r>
    </w:p>
    <w:p w14:paraId="3A7CE4CC" w14:textId="77777777" w:rsidR="006E255B" w:rsidRDefault="006E255B" w:rsidP="00727EA9">
      <w:pPr>
        <w:pStyle w:val="ListParagraph"/>
        <w:numPr>
          <w:ilvl w:val="0"/>
          <w:numId w:val="12"/>
        </w:numPr>
      </w:pPr>
      <w:r>
        <w:t>User accesses Intranet.</w:t>
      </w:r>
    </w:p>
    <w:p w14:paraId="64622D11" w14:textId="77777777" w:rsidR="006E255B" w:rsidRDefault="006E255B" w:rsidP="00727EA9">
      <w:pPr>
        <w:pStyle w:val="ListParagraph"/>
        <w:numPr>
          <w:ilvl w:val="0"/>
          <w:numId w:val="12"/>
        </w:numPr>
      </w:pPr>
      <w:r>
        <w:t>System shows user source accounts and destination accounts</w:t>
      </w:r>
    </w:p>
    <w:p w14:paraId="78C84A88" w14:textId="77777777" w:rsidR="006E255B" w:rsidRDefault="006E255B" w:rsidP="00727EA9">
      <w:pPr>
        <w:pStyle w:val="ListParagraph"/>
        <w:numPr>
          <w:ilvl w:val="0"/>
          <w:numId w:val="12"/>
        </w:numPr>
      </w:pPr>
      <w:r>
        <w:t>User selects the delivery date</w:t>
      </w:r>
    </w:p>
    <w:p w14:paraId="7F62EDCE" w14:textId="77777777" w:rsidR="006E255B" w:rsidRDefault="006E255B" w:rsidP="00727EA9">
      <w:pPr>
        <w:pStyle w:val="ListParagraph"/>
        <w:numPr>
          <w:ilvl w:val="0"/>
          <w:numId w:val="12"/>
        </w:numPr>
      </w:pPr>
      <w:r>
        <w:t>User selects the Frequency</w:t>
      </w:r>
    </w:p>
    <w:p w14:paraId="4BF717DD" w14:textId="3192E8E4" w:rsidR="006E255B" w:rsidRDefault="00283C0A" w:rsidP="00727EA9">
      <w:pPr>
        <w:pStyle w:val="ListParagraph"/>
        <w:numPr>
          <w:ilvl w:val="0"/>
          <w:numId w:val="12"/>
        </w:numPr>
      </w:pPr>
      <w:r>
        <w:t>User enters</w:t>
      </w:r>
      <w:r w:rsidR="006E255B">
        <w:t xml:space="preserve"> the  Number of times</w:t>
      </w:r>
    </w:p>
    <w:p w14:paraId="2567BF8B" w14:textId="6961EA00" w:rsidR="006E255B" w:rsidRDefault="006E255B" w:rsidP="00727EA9">
      <w:pPr>
        <w:pStyle w:val="ListParagraph"/>
        <w:numPr>
          <w:ilvl w:val="0"/>
          <w:numId w:val="12"/>
        </w:numPr>
      </w:pPr>
      <w:r>
        <w:t>User enters the Transfer Amount</w:t>
      </w:r>
    </w:p>
    <w:p w14:paraId="182BED39" w14:textId="77777777" w:rsidR="006E255B" w:rsidRDefault="006E255B" w:rsidP="00727EA9">
      <w:pPr>
        <w:pStyle w:val="ListParagraph"/>
        <w:numPr>
          <w:ilvl w:val="0"/>
          <w:numId w:val="12"/>
        </w:numPr>
      </w:pPr>
      <w:r>
        <w:t>User will provides all the required details to the system</w:t>
      </w:r>
    </w:p>
    <w:p w14:paraId="6838603F" w14:textId="77777777" w:rsidR="006E255B" w:rsidRDefault="006E255B" w:rsidP="00727EA9">
      <w:pPr>
        <w:pStyle w:val="ListParagraph"/>
        <w:numPr>
          <w:ilvl w:val="0"/>
          <w:numId w:val="12"/>
        </w:numPr>
      </w:pPr>
      <w:r>
        <w:t>System validates the user information</w:t>
      </w:r>
    </w:p>
    <w:p w14:paraId="55D14819" w14:textId="77777777" w:rsidR="006E255B" w:rsidRDefault="006E255B" w:rsidP="00727EA9">
      <w:pPr>
        <w:pStyle w:val="ListParagraph"/>
        <w:numPr>
          <w:ilvl w:val="0"/>
          <w:numId w:val="12"/>
        </w:numPr>
      </w:pPr>
      <w:r>
        <w:t>System provides balance check</w:t>
      </w:r>
    </w:p>
    <w:p w14:paraId="58C7C08C" w14:textId="77777777" w:rsidR="006E255B" w:rsidRDefault="006E255B" w:rsidP="00727EA9">
      <w:pPr>
        <w:pStyle w:val="ListParagraph"/>
        <w:numPr>
          <w:ilvl w:val="0"/>
          <w:numId w:val="12"/>
        </w:numPr>
      </w:pPr>
      <w:r>
        <w:t>On successful validation system calculates the transaction fee</w:t>
      </w:r>
    </w:p>
    <w:p w14:paraId="0232900F" w14:textId="77777777" w:rsidR="006E255B" w:rsidRDefault="006E255B" w:rsidP="00727EA9">
      <w:pPr>
        <w:pStyle w:val="ListParagraph"/>
        <w:numPr>
          <w:ilvl w:val="0"/>
          <w:numId w:val="12"/>
        </w:numPr>
      </w:pPr>
      <w:r>
        <w:t>System provides transfer details along with transaction fee details for user’s verification</w:t>
      </w:r>
    </w:p>
    <w:p w14:paraId="68CD30B7" w14:textId="77777777" w:rsidR="006E255B" w:rsidRDefault="006E255B" w:rsidP="00727EA9">
      <w:pPr>
        <w:pStyle w:val="ListParagraph"/>
        <w:numPr>
          <w:ilvl w:val="0"/>
          <w:numId w:val="12"/>
        </w:numPr>
      </w:pPr>
      <w:r>
        <w:t>User confirms the transfer of fund by clicking the button</w:t>
      </w:r>
    </w:p>
    <w:p w14:paraId="22D2CF33" w14:textId="77777777" w:rsidR="006E255B" w:rsidRDefault="006E255B" w:rsidP="00727EA9">
      <w:pPr>
        <w:pStyle w:val="ListParagraph"/>
        <w:numPr>
          <w:ilvl w:val="0"/>
          <w:numId w:val="12"/>
        </w:numPr>
      </w:pPr>
      <w:r>
        <w:t xml:space="preserve">System completes the transfer successfully </w:t>
      </w:r>
    </w:p>
    <w:p w14:paraId="11215592" w14:textId="1D7AEC2E" w:rsidR="009F5790" w:rsidRPr="006E255B" w:rsidRDefault="009F5790" w:rsidP="00727EA9">
      <w:pPr>
        <w:pStyle w:val="infoblue"/>
      </w:pPr>
    </w:p>
    <w:p w14:paraId="46DC7092" w14:textId="77777777" w:rsidR="009F5790" w:rsidRPr="009F5790" w:rsidRDefault="009F5790" w:rsidP="00727EA9">
      <w:pPr>
        <w:pStyle w:val="infoblue"/>
      </w:pPr>
    </w:p>
    <w:p w14:paraId="34B8D4E3" w14:textId="649C3651" w:rsidR="006E255B" w:rsidRPr="009F5790" w:rsidRDefault="006F2AE6" w:rsidP="00727EA9">
      <w:pPr>
        <w:pStyle w:val="StyleHeading2Sub-headingH2ChapterNumberAppendixLetterchnh"/>
      </w:pPr>
      <w:r>
        <w:t xml:space="preserve">EXCEPTIONAL </w:t>
      </w:r>
      <w:proofErr w:type="gramStart"/>
      <w:r>
        <w:t>FLOW  1</w:t>
      </w:r>
      <w:proofErr w:type="gramEnd"/>
      <w:r w:rsidR="006E255B">
        <w:t xml:space="preserve"> negative amount</w:t>
      </w:r>
    </w:p>
    <w:p w14:paraId="11D7632A" w14:textId="5901CA40" w:rsidR="009F5790" w:rsidRPr="009F5790" w:rsidRDefault="009F5790" w:rsidP="00727EA9">
      <w:pPr>
        <w:pStyle w:val="StyleHeading2Sub-headingH2ChapterNumberAppendixLetterchnh"/>
      </w:pPr>
    </w:p>
    <w:p w14:paraId="4C17DD62" w14:textId="77777777" w:rsidR="006E255B" w:rsidRDefault="006E255B" w:rsidP="00727EA9">
      <w:pPr>
        <w:pStyle w:val="ListParagraph"/>
        <w:numPr>
          <w:ilvl w:val="0"/>
          <w:numId w:val="13"/>
        </w:numPr>
      </w:pPr>
      <w:r>
        <w:t>User accesses Intranet.</w:t>
      </w:r>
    </w:p>
    <w:p w14:paraId="4A94D97C" w14:textId="77777777" w:rsidR="006E255B" w:rsidRDefault="006E255B" w:rsidP="00727EA9">
      <w:pPr>
        <w:pStyle w:val="ListParagraph"/>
        <w:numPr>
          <w:ilvl w:val="0"/>
          <w:numId w:val="13"/>
        </w:numPr>
      </w:pPr>
      <w:r>
        <w:t>System shows user source accounts and destination accounts</w:t>
      </w:r>
    </w:p>
    <w:p w14:paraId="4B685592" w14:textId="77777777" w:rsidR="006E255B" w:rsidRDefault="006E255B" w:rsidP="00727EA9">
      <w:pPr>
        <w:pStyle w:val="ListParagraph"/>
        <w:numPr>
          <w:ilvl w:val="0"/>
          <w:numId w:val="13"/>
        </w:numPr>
      </w:pPr>
      <w:r>
        <w:t>User selects the delivery date,</w:t>
      </w:r>
    </w:p>
    <w:p w14:paraId="7CA78E9D" w14:textId="77777777" w:rsidR="006E255B" w:rsidRDefault="006E255B" w:rsidP="00727EA9">
      <w:pPr>
        <w:pStyle w:val="ListParagraph"/>
        <w:numPr>
          <w:ilvl w:val="0"/>
          <w:numId w:val="13"/>
        </w:numPr>
      </w:pPr>
      <w:r>
        <w:lastRenderedPageBreak/>
        <w:t>User selects the  Frequency</w:t>
      </w:r>
    </w:p>
    <w:p w14:paraId="43170F4D" w14:textId="3C8A47EA" w:rsidR="006E255B" w:rsidRDefault="00283C0A" w:rsidP="00727EA9">
      <w:pPr>
        <w:pStyle w:val="ListParagraph"/>
        <w:numPr>
          <w:ilvl w:val="0"/>
          <w:numId w:val="13"/>
        </w:numPr>
      </w:pPr>
      <w:r>
        <w:t>User enters</w:t>
      </w:r>
      <w:r w:rsidR="006E255B">
        <w:t xml:space="preserve"> the  Number of times</w:t>
      </w:r>
    </w:p>
    <w:p w14:paraId="66B2D6F6" w14:textId="77777777" w:rsidR="006E255B" w:rsidRDefault="006E255B" w:rsidP="00727EA9">
      <w:pPr>
        <w:pStyle w:val="ListParagraph"/>
        <w:numPr>
          <w:ilvl w:val="0"/>
          <w:numId w:val="13"/>
        </w:numPr>
      </w:pPr>
      <w:r>
        <w:t>User enters the Transfer Amount</w:t>
      </w:r>
    </w:p>
    <w:p w14:paraId="75ED7AF9" w14:textId="77777777" w:rsidR="006E255B" w:rsidRDefault="006E255B" w:rsidP="00727EA9">
      <w:pPr>
        <w:pStyle w:val="ListParagraph"/>
        <w:numPr>
          <w:ilvl w:val="0"/>
          <w:numId w:val="13"/>
        </w:numPr>
      </w:pPr>
      <w:r>
        <w:t>User will provides all the required details to the system</w:t>
      </w:r>
    </w:p>
    <w:p w14:paraId="329399F8" w14:textId="0E1C1D45" w:rsidR="006E255B" w:rsidRDefault="006E255B" w:rsidP="00727EA9">
      <w:pPr>
        <w:pStyle w:val="ListParagraph"/>
        <w:numPr>
          <w:ilvl w:val="0"/>
          <w:numId w:val="13"/>
        </w:numPr>
      </w:pPr>
      <w:r>
        <w:t>System validates the user information</w:t>
      </w:r>
      <w:r w:rsidR="006F2AE6">
        <w:t xml:space="preserve"> and displays  Invalid amount message </w:t>
      </w:r>
    </w:p>
    <w:p w14:paraId="41336BBD" w14:textId="00C78DED" w:rsidR="006E255B" w:rsidRPr="006F2735" w:rsidRDefault="006E255B" w:rsidP="00727EA9"/>
    <w:p w14:paraId="2A4FD528" w14:textId="7312E550" w:rsidR="008B529B" w:rsidRPr="006F2735" w:rsidRDefault="008B529B" w:rsidP="00727EA9">
      <w:pPr>
        <w:pStyle w:val="StyleHeading2Sub-headingH2ChapterNumberAppendixLetterchnh"/>
      </w:pPr>
      <w:r>
        <w:t xml:space="preserve">  EXCEPTIONAL FLOW </w:t>
      </w:r>
      <w:proofErr w:type="gramStart"/>
      <w:r>
        <w:t>2  invalid</w:t>
      </w:r>
      <w:proofErr w:type="gramEnd"/>
      <w:r>
        <w:t xml:space="preserve"> delivery date</w:t>
      </w:r>
    </w:p>
    <w:p w14:paraId="53B12E5B" w14:textId="77777777" w:rsidR="008B529B" w:rsidRDefault="008B529B" w:rsidP="00727EA9">
      <w:pPr>
        <w:pStyle w:val="ListParagraph"/>
        <w:numPr>
          <w:ilvl w:val="0"/>
          <w:numId w:val="14"/>
        </w:numPr>
      </w:pPr>
      <w:r>
        <w:t>User accesses Intranet.</w:t>
      </w:r>
    </w:p>
    <w:p w14:paraId="4F4C3632" w14:textId="77777777" w:rsidR="008B529B" w:rsidRDefault="008B529B" w:rsidP="00727EA9">
      <w:pPr>
        <w:pStyle w:val="ListParagraph"/>
        <w:numPr>
          <w:ilvl w:val="0"/>
          <w:numId w:val="14"/>
        </w:numPr>
      </w:pPr>
      <w:r>
        <w:t>System shows user source accounts and destination accounts</w:t>
      </w:r>
    </w:p>
    <w:p w14:paraId="39C7ED89" w14:textId="504F3C12" w:rsidR="008B529B" w:rsidRDefault="008B529B" w:rsidP="00727EA9">
      <w:pPr>
        <w:pStyle w:val="ListParagraph"/>
        <w:numPr>
          <w:ilvl w:val="0"/>
          <w:numId w:val="14"/>
        </w:numPr>
      </w:pPr>
      <w:r>
        <w:t>User selects the Delivery date,</w:t>
      </w:r>
    </w:p>
    <w:p w14:paraId="45F084A6" w14:textId="77777777" w:rsidR="008B529B" w:rsidRDefault="008B529B" w:rsidP="00727EA9">
      <w:pPr>
        <w:pStyle w:val="ListParagraph"/>
        <w:numPr>
          <w:ilvl w:val="0"/>
          <w:numId w:val="14"/>
        </w:numPr>
      </w:pPr>
      <w:r>
        <w:t>User selects the  Frequency</w:t>
      </w:r>
    </w:p>
    <w:p w14:paraId="371DB304" w14:textId="0D051347" w:rsidR="008B529B" w:rsidRDefault="00283C0A" w:rsidP="00727EA9">
      <w:pPr>
        <w:pStyle w:val="ListParagraph"/>
        <w:numPr>
          <w:ilvl w:val="0"/>
          <w:numId w:val="14"/>
        </w:numPr>
      </w:pPr>
      <w:r>
        <w:t>User enters</w:t>
      </w:r>
      <w:r w:rsidR="008B529B">
        <w:t xml:space="preserve"> the  Number of times</w:t>
      </w:r>
    </w:p>
    <w:p w14:paraId="09696AB6" w14:textId="77777777" w:rsidR="008B529B" w:rsidRDefault="008B529B" w:rsidP="00727EA9">
      <w:pPr>
        <w:pStyle w:val="ListParagraph"/>
        <w:numPr>
          <w:ilvl w:val="0"/>
          <w:numId w:val="14"/>
        </w:numPr>
      </w:pPr>
      <w:r>
        <w:t>User enters the Transfer Amount</w:t>
      </w:r>
    </w:p>
    <w:p w14:paraId="2C2F7BD2" w14:textId="77777777" w:rsidR="008B529B" w:rsidRDefault="008B529B" w:rsidP="00727EA9">
      <w:pPr>
        <w:pStyle w:val="ListParagraph"/>
        <w:numPr>
          <w:ilvl w:val="0"/>
          <w:numId w:val="14"/>
        </w:numPr>
      </w:pPr>
      <w:r>
        <w:t>User will provides all the required details to the system</w:t>
      </w:r>
    </w:p>
    <w:p w14:paraId="5817DA8D" w14:textId="3027ED28" w:rsidR="008B529B" w:rsidRDefault="008B529B" w:rsidP="00727EA9">
      <w:pPr>
        <w:pStyle w:val="ListParagraph"/>
        <w:numPr>
          <w:ilvl w:val="0"/>
          <w:numId w:val="14"/>
        </w:numPr>
      </w:pPr>
      <w:r>
        <w:t xml:space="preserve">System validates the user information and displays the error message Invalid </w:t>
      </w:r>
      <w:r w:rsidR="00657125">
        <w:t>d</w:t>
      </w:r>
      <w:r>
        <w:t xml:space="preserve">elivery date </w:t>
      </w:r>
    </w:p>
    <w:p w14:paraId="2FCD5A0B" w14:textId="50F2A021" w:rsidR="00283C0A" w:rsidRPr="006F2735" w:rsidRDefault="00283C0A" w:rsidP="00727EA9">
      <w:pPr>
        <w:pStyle w:val="StyleHeading2Sub-headingH2ChapterNumberAppendixLetterchnh"/>
      </w:pPr>
      <w:r>
        <w:t xml:space="preserve">EXCEPTIONAL FLOW </w:t>
      </w:r>
      <w:proofErr w:type="gramStart"/>
      <w:r>
        <w:t>2  invalid</w:t>
      </w:r>
      <w:proofErr w:type="gramEnd"/>
      <w:r>
        <w:t xml:space="preserve"> number of times</w:t>
      </w:r>
    </w:p>
    <w:p w14:paraId="74041FB3" w14:textId="77777777" w:rsidR="00283C0A" w:rsidRDefault="00283C0A" w:rsidP="00727EA9">
      <w:pPr>
        <w:pStyle w:val="ListParagraph"/>
        <w:numPr>
          <w:ilvl w:val="0"/>
          <w:numId w:val="16"/>
        </w:numPr>
      </w:pPr>
      <w:r>
        <w:t>User accesses Intranet.</w:t>
      </w:r>
    </w:p>
    <w:p w14:paraId="5D410FB6" w14:textId="77777777" w:rsidR="00283C0A" w:rsidRDefault="00283C0A" w:rsidP="00727EA9">
      <w:pPr>
        <w:pStyle w:val="ListParagraph"/>
        <w:numPr>
          <w:ilvl w:val="0"/>
          <w:numId w:val="16"/>
        </w:numPr>
      </w:pPr>
      <w:r>
        <w:t>System shows user source accounts and destination accounts</w:t>
      </w:r>
    </w:p>
    <w:p w14:paraId="2404925C" w14:textId="77777777" w:rsidR="00283C0A" w:rsidRDefault="00283C0A" w:rsidP="00727EA9">
      <w:pPr>
        <w:pStyle w:val="ListParagraph"/>
        <w:numPr>
          <w:ilvl w:val="0"/>
          <w:numId w:val="16"/>
        </w:numPr>
      </w:pPr>
      <w:r>
        <w:t>User selects the Delivery date,</w:t>
      </w:r>
    </w:p>
    <w:p w14:paraId="5E6F93B5" w14:textId="77777777" w:rsidR="00283C0A" w:rsidRDefault="00283C0A" w:rsidP="00727EA9">
      <w:pPr>
        <w:pStyle w:val="ListParagraph"/>
        <w:numPr>
          <w:ilvl w:val="0"/>
          <w:numId w:val="16"/>
        </w:numPr>
      </w:pPr>
      <w:r>
        <w:t>User selects the  Frequency</w:t>
      </w:r>
    </w:p>
    <w:p w14:paraId="7982811C" w14:textId="77777777" w:rsidR="00283C0A" w:rsidRDefault="00283C0A" w:rsidP="00727EA9">
      <w:pPr>
        <w:pStyle w:val="ListParagraph"/>
        <w:numPr>
          <w:ilvl w:val="0"/>
          <w:numId w:val="16"/>
        </w:numPr>
      </w:pPr>
      <w:r>
        <w:t>User enters the  Number of times</w:t>
      </w:r>
    </w:p>
    <w:p w14:paraId="1EA000C4" w14:textId="77777777" w:rsidR="00283C0A" w:rsidRDefault="00283C0A" w:rsidP="00727EA9">
      <w:pPr>
        <w:pStyle w:val="ListParagraph"/>
        <w:numPr>
          <w:ilvl w:val="0"/>
          <w:numId w:val="16"/>
        </w:numPr>
      </w:pPr>
      <w:r>
        <w:t>User enters the Transfer Amount</w:t>
      </w:r>
    </w:p>
    <w:p w14:paraId="7B4A20C3" w14:textId="77777777" w:rsidR="00283C0A" w:rsidRDefault="00283C0A" w:rsidP="00727EA9">
      <w:pPr>
        <w:pStyle w:val="ListParagraph"/>
        <w:numPr>
          <w:ilvl w:val="0"/>
          <w:numId w:val="16"/>
        </w:numPr>
      </w:pPr>
      <w:r>
        <w:t>User will provides all the required details to the system</w:t>
      </w:r>
    </w:p>
    <w:p w14:paraId="65D7D691" w14:textId="4F5D65B0" w:rsidR="00283C0A" w:rsidRDefault="00283C0A" w:rsidP="00727EA9">
      <w:pPr>
        <w:pStyle w:val="ListParagraph"/>
        <w:numPr>
          <w:ilvl w:val="0"/>
          <w:numId w:val="16"/>
        </w:numPr>
      </w:pPr>
      <w:r>
        <w:t>System validates the user information and displays the error message Invalid number of times</w:t>
      </w:r>
    </w:p>
    <w:p w14:paraId="346694DC" w14:textId="77777777" w:rsidR="00283C0A" w:rsidRDefault="00283C0A" w:rsidP="00727EA9"/>
    <w:p w14:paraId="10C8CDC9" w14:textId="674281A8" w:rsidR="009F5790" w:rsidRDefault="009F5790" w:rsidP="00727EA9">
      <w:pPr>
        <w:pStyle w:val="infoblue"/>
      </w:pPr>
    </w:p>
    <w:p w14:paraId="63AAD456" w14:textId="77777777" w:rsidR="00C4433F" w:rsidRDefault="00C4433F" w:rsidP="00727EA9">
      <w:pPr>
        <w:pStyle w:val="infoblue"/>
      </w:pPr>
    </w:p>
    <w:p w14:paraId="565C9B01" w14:textId="77777777" w:rsidR="00C4433F" w:rsidRDefault="00C4433F" w:rsidP="00727EA9">
      <w:pPr>
        <w:pStyle w:val="infoblue"/>
      </w:pPr>
    </w:p>
    <w:p w14:paraId="39B346A9" w14:textId="77777777" w:rsidR="00C4433F" w:rsidRDefault="00C4433F" w:rsidP="00727EA9">
      <w:pPr>
        <w:pStyle w:val="infoblue"/>
      </w:pPr>
    </w:p>
    <w:p w14:paraId="2DAA9E4F" w14:textId="77777777" w:rsidR="00C4433F" w:rsidRPr="008B529B" w:rsidRDefault="00C4433F" w:rsidP="00727EA9">
      <w:pPr>
        <w:pStyle w:val="infoblue"/>
      </w:pPr>
    </w:p>
    <w:p w14:paraId="332A8832" w14:textId="547E5FB7" w:rsidR="009F5790" w:rsidRPr="009F5790" w:rsidRDefault="009F5790" w:rsidP="00727EA9">
      <w:pPr>
        <w:pStyle w:val="StyleHeading1H1Mainheading1Heading1Heading10Head1h1Sec"/>
      </w:pPr>
      <w:bookmarkStart w:id="44" w:name="_Toc145125013"/>
      <w:bookmarkStart w:id="45" w:name="_Toc165439511"/>
      <w:bookmarkStart w:id="46" w:name="_Toc186019620"/>
      <w:bookmarkStart w:id="47" w:name="_Toc302030208"/>
      <w:r w:rsidRPr="009F5790">
        <w:lastRenderedPageBreak/>
        <w:t>Post Conditions</w:t>
      </w:r>
      <w:bookmarkEnd w:id="43"/>
      <w:bookmarkEnd w:id="44"/>
      <w:bookmarkEnd w:id="45"/>
      <w:bookmarkEnd w:id="46"/>
      <w:bookmarkEnd w:id="4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42"/>
        <w:gridCol w:w="6000"/>
      </w:tblGrid>
      <w:tr w:rsidR="009F5790" w:rsidRPr="009F5790" w14:paraId="0A18AD99" w14:textId="77777777" w:rsidTr="004035B2">
        <w:trPr>
          <w:trHeight w:val="606"/>
          <w:tblHeader/>
        </w:trPr>
        <w:tc>
          <w:tcPr>
            <w:tcW w:w="3342" w:type="dxa"/>
          </w:tcPr>
          <w:p w14:paraId="01B7B884" w14:textId="77777777" w:rsidR="009F5790" w:rsidRPr="009F5790" w:rsidRDefault="009F5790" w:rsidP="00727EA9">
            <w:r w:rsidRPr="009F5790">
              <w:t>Flow Name</w:t>
            </w:r>
          </w:p>
        </w:tc>
        <w:tc>
          <w:tcPr>
            <w:tcW w:w="6000" w:type="dxa"/>
            <w:shd w:val="clear" w:color="auto" w:fill="FFFFFF" w:themeFill="background1"/>
          </w:tcPr>
          <w:p w14:paraId="002E44F9" w14:textId="77777777" w:rsidR="009F5790" w:rsidRPr="009F5790" w:rsidRDefault="009F5790" w:rsidP="00727EA9">
            <w:r w:rsidRPr="009F5790">
              <w:t>Post Condition</w:t>
            </w:r>
          </w:p>
        </w:tc>
      </w:tr>
      <w:tr w:rsidR="009F5790" w:rsidRPr="009F5790" w14:paraId="157725F0" w14:textId="77777777" w:rsidTr="00283C0A">
        <w:trPr>
          <w:trHeight w:val="812"/>
        </w:trPr>
        <w:tc>
          <w:tcPr>
            <w:tcW w:w="3342" w:type="dxa"/>
          </w:tcPr>
          <w:p w14:paraId="6FC88656" w14:textId="2953F801" w:rsidR="009F5790" w:rsidRPr="006F2AE6" w:rsidRDefault="004035B2" w:rsidP="00727EA9">
            <w:r>
              <w:t>Number of times</w:t>
            </w:r>
          </w:p>
        </w:tc>
        <w:tc>
          <w:tcPr>
            <w:tcW w:w="6000" w:type="dxa"/>
            <w:shd w:val="clear" w:color="auto" w:fill="FFFFFF" w:themeFill="background1"/>
          </w:tcPr>
          <w:p w14:paraId="7AD6974C" w14:textId="6B20EA62" w:rsidR="009F5790" w:rsidRPr="00283C0A" w:rsidRDefault="00283C0A" w:rsidP="00727EA9">
            <w:pPr>
              <w:rPr>
                <w:i/>
              </w:rPr>
            </w:pPr>
            <w:r>
              <w:t xml:space="preserve"> System di</w:t>
            </w:r>
            <w:r w:rsidR="004035B2">
              <w:t>splays an error message Invalid number of times</w:t>
            </w:r>
          </w:p>
        </w:tc>
      </w:tr>
      <w:tr w:rsidR="009F5790" w:rsidRPr="009F5790" w14:paraId="17525C3D" w14:textId="77777777" w:rsidTr="006F2AE6">
        <w:trPr>
          <w:trHeight w:val="660"/>
        </w:trPr>
        <w:tc>
          <w:tcPr>
            <w:tcW w:w="3342" w:type="dxa"/>
          </w:tcPr>
          <w:p w14:paraId="16F72E40" w14:textId="56A7F916" w:rsidR="009F5790" w:rsidRPr="009F5790" w:rsidRDefault="006F2AE6" w:rsidP="00727EA9">
            <w:r>
              <w:t>Insufficient balance check</w:t>
            </w:r>
          </w:p>
        </w:tc>
        <w:tc>
          <w:tcPr>
            <w:tcW w:w="6000" w:type="dxa"/>
          </w:tcPr>
          <w:p w14:paraId="23B5FA5C" w14:textId="17017143" w:rsidR="009F5790" w:rsidRPr="009F5790" w:rsidRDefault="008B529B" w:rsidP="00727EA9">
            <w:r>
              <w:t xml:space="preserve">System displays an error message Insufficient balance </w:t>
            </w:r>
          </w:p>
        </w:tc>
      </w:tr>
      <w:tr w:rsidR="009F5790" w:rsidRPr="009F5790" w14:paraId="330E3A30" w14:textId="77777777" w:rsidTr="006F2AE6">
        <w:trPr>
          <w:trHeight w:val="624"/>
        </w:trPr>
        <w:tc>
          <w:tcPr>
            <w:tcW w:w="3342" w:type="dxa"/>
          </w:tcPr>
          <w:p w14:paraId="4DA94835" w14:textId="2D62C86B" w:rsidR="009F5790" w:rsidRPr="009F5790" w:rsidRDefault="008B529B" w:rsidP="00727EA9">
            <w:r>
              <w:t>Negative Amount</w:t>
            </w:r>
          </w:p>
        </w:tc>
        <w:tc>
          <w:tcPr>
            <w:tcW w:w="6000" w:type="dxa"/>
          </w:tcPr>
          <w:p w14:paraId="7243EDFF" w14:textId="41AF89BC" w:rsidR="009F5790" w:rsidRPr="009F5790" w:rsidRDefault="008B529B" w:rsidP="00727EA9">
            <w:r>
              <w:t>System displays an error message Invalid amount</w:t>
            </w:r>
          </w:p>
        </w:tc>
      </w:tr>
      <w:tr w:rsidR="009F5790" w:rsidRPr="009F5790" w14:paraId="2CE33834" w14:textId="77777777" w:rsidTr="006F2AE6">
        <w:trPr>
          <w:trHeight w:val="322"/>
        </w:trPr>
        <w:tc>
          <w:tcPr>
            <w:tcW w:w="3342" w:type="dxa"/>
          </w:tcPr>
          <w:p w14:paraId="43DB0227" w14:textId="5590D428" w:rsidR="009F5790" w:rsidRPr="009F5790" w:rsidRDefault="00657125" w:rsidP="00727EA9">
            <w:r>
              <w:t>Invalid delivery date</w:t>
            </w:r>
          </w:p>
        </w:tc>
        <w:tc>
          <w:tcPr>
            <w:tcW w:w="6000" w:type="dxa"/>
          </w:tcPr>
          <w:p w14:paraId="43EE6D48" w14:textId="06C1DD38" w:rsidR="009F5790" w:rsidRPr="009F5790" w:rsidRDefault="00657125" w:rsidP="00727EA9">
            <w:r>
              <w:t>System displays error message invalid delivery date</w:t>
            </w:r>
          </w:p>
        </w:tc>
      </w:tr>
    </w:tbl>
    <w:p w14:paraId="23EFDC96" w14:textId="77777777" w:rsidR="009F5790" w:rsidRPr="009F5790" w:rsidRDefault="009F5790" w:rsidP="00727EA9"/>
    <w:p w14:paraId="3AFBA43F" w14:textId="77777777" w:rsidR="009F5790" w:rsidRPr="009F5790" w:rsidRDefault="009F5790" w:rsidP="00727EA9"/>
    <w:p w14:paraId="62D8D5BC" w14:textId="77777777" w:rsidR="009F5790" w:rsidRPr="009F5790" w:rsidRDefault="009F5790" w:rsidP="00727EA9"/>
    <w:p w14:paraId="338C66C3" w14:textId="77777777" w:rsidR="009F5790" w:rsidRPr="009F5790" w:rsidRDefault="009F5790" w:rsidP="00727EA9">
      <w:pPr>
        <w:pStyle w:val="StyleHeading1H1Mainheading1Heading1Heading10Head1h1Sec"/>
      </w:pPr>
      <w:bookmarkStart w:id="48" w:name="_Toc144299928"/>
      <w:bookmarkStart w:id="49" w:name="_Toc145125014"/>
      <w:bookmarkStart w:id="50" w:name="_Toc165439512"/>
      <w:bookmarkStart w:id="51" w:name="_Toc186019621"/>
      <w:bookmarkStart w:id="52" w:name="_Toc302030209"/>
      <w:r w:rsidRPr="009F5790">
        <w:t>Special Requirements</w:t>
      </w:r>
      <w:bookmarkEnd w:id="48"/>
      <w:bookmarkEnd w:id="49"/>
      <w:bookmarkEnd w:id="50"/>
      <w:bookmarkEnd w:id="51"/>
      <w:bookmarkEnd w:id="52"/>
    </w:p>
    <w:p w14:paraId="359992DD" w14:textId="31E11813" w:rsidR="008C1551" w:rsidRDefault="008C1551" w:rsidP="00727EA9">
      <w:pPr>
        <w:pStyle w:val="infoblue"/>
        <w:rPr>
          <w:rStyle w:val="ftextindentedl1"/>
          <w:rFonts w:ascii="Arial" w:hAnsi="Arial" w:cs="Arial"/>
          <w:i w:val="0"/>
          <w:color w:val="auto"/>
        </w:rPr>
      </w:pPr>
      <w:r>
        <w:rPr>
          <w:rStyle w:val="ftextindentedl1"/>
          <w:rFonts w:ascii="Arial" w:hAnsi="Arial" w:cs="Arial"/>
          <w:i w:val="0"/>
          <w:color w:val="auto"/>
        </w:rPr>
        <w:t>PERFORMANCE</w:t>
      </w:r>
    </w:p>
    <w:p w14:paraId="5FA401AC" w14:textId="578F4659" w:rsidR="008C1551" w:rsidRPr="00BF4D7B" w:rsidRDefault="008C1551" w:rsidP="00727EA9">
      <w:pPr>
        <w:pStyle w:val="infoblue"/>
        <w:numPr>
          <w:ilvl w:val="0"/>
          <w:numId w:val="17"/>
        </w:numPr>
        <w:rPr>
          <w:rStyle w:val="ftextindentedl1"/>
          <w:color w:val="0000FF"/>
        </w:rPr>
      </w:pPr>
      <w:r>
        <w:rPr>
          <w:rStyle w:val="ftextindentedl1"/>
          <w:rFonts w:ascii="Arial" w:hAnsi="Arial" w:cs="Arial"/>
          <w:i w:val="0"/>
          <w:color w:val="auto"/>
        </w:rPr>
        <w:t xml:space="preserve">The visibility of transaction </w:t>
      </w:r>
      <w:proofErr w:type="gramStart"/>
      <w:r>
        <w:rPr>
          <w:rStyle w:val="ftextindentedl1"/>
          <w:rFonts w:ascii="Arial" w:hAnsi="Arial" w:cs="Arial"/>
          <w:i w:val="0"/>
          <w:color w:val="auto"/>
        </w:rPr>
        <w:t>fee  by</w:t>
      </w:r>
      <w:proofErr w:type="gramEnd"/>
      <w:r>
        <w:rPr>
          <w:rStyle w:val="ftextindentedl1"/>
          <w:rFonts w:ascii="Arial" w:hAnsi="Arial" w:cs="Arial"/>
          <w:i w:val="0"/>
          <w:color w:val="auto"/>
        </w:rPr>
        <w:t xml:space="preserve"> submitting the details  shall be displayed within 15 seconds of user request</w:t>
      </w:r>
      <w:r w:rsidR="00C22274">
        <w:rPr>
          <w:rStyle w:val="ftextindentedl1"/>
          <w:rFonts w:ascii="Arial" w:hAnsi="Arial" w:cs="Arial"/>
          <w:i w:val="0"/>
          <w:color w:val="auto"/>
        </w:rPr>
        <w:t>.</w:t>
      </w:r>
    </w:p>
    <w:p w14:paraId="7DC2A34C" w14:textId="77777777" w:rsidR="00BF4D7B" w:rsidRPr="00C22274" w:rsidRDefault="00BF4D7B" w:rsidP="00727EA9">
      <w:pPr>
        <w:pStyle w:val="infoblue"/>
        <w:rPr>
          <w:rStyle w:val="ftextindentedl1"/>
          <w:color w:val="0000FF"/>
        </w:rPr>
      </w:pPr>
    </w:p>
    <w:p w14:paraId="407EB620" w14:textId="18B47AB5" w:rsidR="00C22274" w:rsidRDefault="00C22274" w:rsidP="00727EA9">
      <w:pPr>
        <w:pStyle w:val="infoblue"/>
        <w:rPr>
          <w:rStyle w:val="ftextindentedl1"/>
          <w:rFonts w:ascii="Arial" w:hAnsi="Arial" w:cs="Arial"/>
          <w:i w:val="0"/>
          <w:color w:val="auto"/>
        </w:rPr>
      </w:pPr>
      <w:r>
        <w:rPr>
          <w:rStyle w:val="ftextindentedl1"/>
          <w:rFonts w:ascii="Arial" w:hAnsi="Arial" w:cs="Arial"/>
          <w:i w:val="0"/>
          <w:color w:val="auto"/>
        </w:rPr>
        <w:t>AVAILABILITY</w:t>
      </w:r>
    </w:p>
    <w:p w14:paraId="581DD0A6" w14:textId="1CBD81FF" w:rsidR="00C22274" w:rsidRPr="00BF4D7B" w:rsidRDefault="00C22274" w:rsidP="00727EA9">
      <w:pPr>
        <w:pStyle w:val="infoblue"/>
        <w:numPr>
          <w:ilvl w:val="0"/>
          <w:numId w:val="18"/>
        </w:numPr>
        <w:rPr>
          <w:rStyle w:val="ftextindentedl1"/>
          <w:color w:val="0000FF"/>
        </w:rPr>
      </w:pPr>
      <w:r>
        <w:rPr>
          <w:rStyle w:val="ftextindentedl1"/>
          <w:rFonts w:ascii="Arial" w:hAnsi="Arial" w:cs="Arial"/>
          <w:i w:val="0"/>
          <w:color w:val="auto"/>
        </w:rPr>
        <w:t>The User can transfer funds on all the working days and national holidays.</w:t>
      </w:r>
    </w:p>
    <w:p w14:paraId="2EFF9E8F" w14:textId="77777777" w:rsidR="00BF4D7B" w:rsidRPr="00C22274" w:rsidRDefault="00BF4D7B" w:rsidP="00727EA9">
      <w:pPr>
        <w:pStyle w:val="infoblue"/>
        <w:rPr>
          <w:rStyle w:val="ftextindentedl1"/>
          <w:color w:val="0000FF"/>
        </w:rPr>
      </w:pPr>
    </w:p>
    <w:p w14:paraId="1E75B0CD" w14:textId="0711AA54" w:rsidR="00C22274" w:rsidRDefault="00C22274" w:rsidP="00727EA9">
      <w:pPr>
        <w:pStyle w:val="infoblue"/>
        <w:rPr>
          <w:rStyle w:val="ftextindentedl1"/>
          <w:rFonts w:ascii="Arial" w:hAnsi="Arial" w:cs="Arial"/>
          <w:i w:val="0"/>
          <w:color w:val="auto"/>
        </w:rPr>
      </w:pPr>
      <w:r>
        <w:rPr>
          <w:rStyle w:val="ftextindentedl1"/>
          <w:rFonts w:ascii="Arial" w:hAnsi="Arial" w:cs="Arial"/>
          <w:i w:val="0"/>
          <w:color w:val="auto"/>
        </w:rPr>
        <w:t>USER INTERFACE</w:t>
      </w:r>
    </w:p>
    <w:p w14:paraId="240C5B80" w14:textId="49FCFB00" w:rsidR="00C22274" w:rsidRPr="00C22274" w:rsidRDefault="00C22274" w:rsidP="00727EA9">
      <w:pPr>
        <w:pStyle w:val="infoblue"/>
        <w:numPr>
          <w:ilvl w:val="0"/>
          <w:numId w:val="19"/>
        </w:numPr>
        <w:rPr>
          <w:rStyle w:val="ftextindentedl1"/>
          <w:color w:val="0000FF"/>
        </w:rPr>
      </w:pPr>
      <w:r>
        <w:rPr>
          <w:rStyle w:val="ftextindentedl1"/>
          <w:rFonts w:ascii="Arial" w:hAnsi="Arial" w:cs="Arial"/>
          <w:i w:val="0"/>
          <w:color w:val="auto"/>
        </w:rPr>
        <w:t xml:space="preserve">The letters on menus shall be bold and blue in </w:t>
      </w:r>
      <w:proofErr w:type="spellStart"/>
      <w:r>
        <w:rPr>
          <w:rStyle w:val="ftextindentedl1"/>
          <w:rFonts w:ascii="Arial" w:hAnsi="Arial" w:cs="Arial"/>
          <w:i w:val="0"/>
          <w:color w:val="auto"/>
        </w:rPr>
        <w:t>color</w:t>
      </w:r>
      <w:proofErr w:type="spellEnd"/>
    </w:p>
    <w:p w14:paraId="78A76C91" w14:textId="55D7C0C7" w:rsidR="00C22274" w:rsidRPr="00680AC2" w:rsidRDefault="00C22274" w:rsidP="00727EA9">
      <w:pPr>
        <w:pStyle w:val="infoblue"/>
        <w:numPr>
          <w:ilvl w:val="0"/>
          <w:numId w:val="19"/>
        </w:numPr>
        <w:rPr>
          <w:rStyle w:val="ftextindentedl1"/>
          <w:color w:val="0000FF"/>
        </w:rPr>
      </w:pPr>
      <w:r>
        <w:rPr>
          <w:rStyle w:val="ftextindentedl1"/>
          <w:rFonts w:ascii="Arial" w:hAnsi="Arial" w:cs="Arial"/>
          <w:i w:val="0"/>
          <w:color w:val="auto"/>
        </w:rPr>
        <w:t xml:space="preserve">The note field </w:t>
      </w:r>
      <w:proofErr w:type="spellStart"/>
      <w:r>
        <w:rPr>
          <w:rStyle w:val="ftextindentedl1"/>
          <w:rFonts w:ascii="Arial" w:hAnsi="Arial" w:cs="Arial"/>
          <w:i w:val="0"/>
          <w:color w:val="auto"/>
        </w:rPr>
        <w:t>relaed</w:t>
      </w:r>
      <w:proofErr w:type="spellEnd"/>
      <w:r>
        <w:rPr>
          <w:rStyle w:val="ftextindentedl1"/>
          <w:rFonts w:ascii="Arial" w:hAnsi="Arial" w:cs="Arial"/>
          <w:i w:val="0"/>
          <w:color w:val="auto"/>
        </w:rPr>
        <w:t xml:space="preserve"> to the rules to be followed should appear on the top of the application</w:t>
      </w:r>
      <w:r w:rsidR="00680AC2">
        <w:rPr>
          <w:rStyle w:val="ftextindentedl1"/>
          <w:rFonts w:ascii="Arial" w:hAnsi="Arial" w:cs="Arial"/>
          <w:i w:val="0"/>
          <w:color w:val="auto"/>
        </w:rPr>
        <w:t>.</w:t>
      </w:r>
    </w:p>
    <w:p w14:paraId="0903120A" w14:textId="45916658" w:rsidR="00680AC2" w:rsidRPr="00C22274" w:rsidRDefault="00680AC2" w:rsidP="00727EA9">
      <w:pPr>
        <w:pStyle w:val="infoblue"/>
        <w:numPr>
          <w:ilvl w:val="0"/>
          <w:numId w:val="19"/>
        </w:numPr>
        <w:rPr>
          <w:rStyle w:val="ftextindentedl1"/>
          <w:color w:val="0000FF"/>
        </w:rPr>
      </w:pPr>
      <w:r>
        <w:rPr>
          <w:rStyle w:val="ftextindentedl1"/>
          <w:rFonts w:ascii="Arial" w:hAnsi="Arial" w:cs="Arial"/>
          <w:i w:val="0"/>
          <w:color w:val="auto"/>
        </w:rPr>
        <w:t xml:space="preserve">The active links should be displayed in blue </w:t>
      </w:r>
      <w:proofErr w:type="spellStart"/>
      <w:r>
        <w:rPr>
          <w:rStyle w:val="ftextindentedl1"/>
          <w:rFonts w:ascii="Arial" w:hAnsi="Arial" w:cs="Arial"/>
          <w:i w:val="0"/>
          <w:color w:val="auto"/>
        </w:rPr>
        <w:t>color</w:t>
      </w:r>
      <w:proofErr w:type="spellEnd"/>
      <w:r>
        <w:rPr>
          <w:rStyle w:val="ftextindentedl1"/>
          <w:rFonts w:ascii="Arial" w:hAnsi="Arial" w:cs="Arial"/>
          <w:i w:val="0"/>
          <w:color w:val="auto"/>
        </w:rPr>
        <w:t xml:space="preserve">. </w:t>
      </w:r>
    </w:p>
    <w:p w14:paraId="26F5492B" w14:textId="10CF6C89" w:rsidR="00C22274" w:rsidRDefault="00C22274" w:rsidP="00727EA9">
      <w:pPr>
        <w:pStyle w:val="infoblue"/>
        <w:rPr>
          <w:rStyle w:val="ftextindentedl1"/>
          <w:rFonts w:ascii="Arial" w:hAnsi="Arial" w:cs="Arial"/>
          <w:i w:val="0"/>
          <w:color w:val="auto"/>
        </w:rPr>
      </w:pPr>
      <w:r>
        <w:rPr>
          <w:rStyle w:val="ftextindentedl1"/>
          <w:rFonts w:ascii="Arial" w:hAnsi="Arial" w:cs="Arial"/>
          <w:i w:val="0"/>
          <w:color w:val="auto"/>
        </w:rPr>
        <w:t xml:space="preserve">         SECURITY</w:t>
      </w:r>
    </w:p>
    <w:p w14:paraId="535B5930" w14:textId="2FA363A3" w:rsidR="00C22274" w:rsidRPr="00851F9A" w:rsidRDefault="00C22274" w:rsidP="00727EA9">
      <w:pPr>
        <w:pStyle w:val="infoblue"/>
        <w:numPr>
          <w:ilvl w:val="0"/>
          <w:numId w:val="20"/>
        </w:numPr>
        <w:rPr>
          <w:rStyle w:val="ftextindentedl1"/>
          <w:i w:val="0"/>
          <w:color w:val="0000FF"/>
        </w:rPr>
      </w:pPr>
      <w:r w:rsidRPr="00C22274">
        <w:rPr>
          <w:rStyle w:val="ftextindentedl1"/>
          <w:rFonts w:ascii="Arial" w:hAnsi="Arial" w:cs="Arial"/>
          <w:i w:val="0"/>
          <w:color w:val="auto"/>
        </w:rPr>
        <w:t>T</w:t>
      </w:r>
      <w:r>
        <w:rPr>
          <w:rStyle w:val="ftextindentedl1"/>
          <w:rFonts w:ascii="Arial" w:hAnsi="Arial" w:cs="Arial"/>
          <w:i w:val="0"/>
          <w:color w:val="auto"/>
        </w:rPr>
        <w:t>he system should not allow user to transfer fund for invalid amount</w:t>
      </w:r>
      <w:r w:rsidR="00851F9A">
        <w:rPr>
          <w:rStyle w:val="ftextindentedl1"/>
          <w:rFonts w:ascii="Arial" w:hAnsi="Arial" w:cs="Arial"/>
          <w:i w:val="0"/>
          <w:color w:val="auto"/>
        </w:rPr>
        <w:t>.</w:t>
      </w:r>
    </w:p>
    <w:p w14:paraId="135B4644" w14:textId="33F38F59" w:rsidR="00851F9A" w:rsidRPr="00C22274" w:rsidRDefault="00851F9A" w:rsidP="00727EA9">
      <w:pPr>
        <w:pStyle w:val="infoblue"/>
        <w:numPr>
          <w:ilvl w:val="0"/>
          <w:numId w:val="20"/>
        </w:numPr>
      </w:pPr>
      <w:r>
        <w:rPr>
          <w:rStyle w:val="ftextindentedl1"/>
          <w:rFonts w:ascii="Arial" w:hAnsi="Arial" w:cs="Arial"/>
          <w:i w:val="0"/>
          <w:color w:val="auto"/>
        </w:rPr>
        <w:t>The system should not allow</w:t>
      </w:r>
      <w:r w:rsidR="00680AC2">
        <w:rPr>
          <w:rStyle w:val="ftextindentedl1"/>
          <w:rFonts w:ascii="Arial" w:hAnsi="Arial" w:cs="Arial"/>
          <w:i w:val="0"/>
          <w:color w:val="auto"/>
        </w:rPr>
        <w:t xml:space="preserve"> user to transfer fund for invalid delivery date</w:t>
      </w:r>
    </w:p>
    <w:p w14:paraId="64A42866" w14:textId="77777777" w:rsidR="00BF4D7B" w:rsidRDefault="009F5790" w:rsidP="00727EA9">
      <w:pPr>
        <w:pStyle w:val="StyleHeading1H1Mainheading1Heading1Heading10Head1h1Sec"/>
      </w:pPr>
      <w:bookmarkStart w:id="53" w:name="_Toc144299929"/>
      <w:bookmarkStart w:id="54" w:name="_Toc145125015"/>
      <w:bookmarkStart w:id="55" w:name="_Toc165439513"/>
      <w:bookmarkStart w:id="56" w:name="_Toc186019622"/>
      <w:bookmarkStart w:id="57" w:name="_Toc302030210"/>
      <w:r w:rsidRPr="009F5790">
        <w:lastRenderedPageBreak/>
        <w:t>Extension Points</w:t>
      </w:r>
      <w:bookmarkEnd w:id="53"/>
      <w:bookmarkEnd w:id="54"/>
      <w:bookmarkEnd w:id="55"/>
      <w:bookmarkEnd w:id="56"/>
      <w:bookmarkEnd w:id="57"/>
    </w:p>
    <w:p w14:paraId="5FC5BD4B" w14:textId="6D7D5F6C" w:rsidR="009F5790" w:rsidRPr="00BF4D7B" w:rsidRDefault="00BF4D7B" w:rsidP="00727EA9">
      <w:pPr>
        <w:pStyle w:val="StyleHeading1H1Mainheading1Heading1Heading10Head1h1Sec"/>
        <w:rPr>
          <w:rStyle w:val="ftextindentedl1"/>
          <w:color w:val="ED771A" w:themeColor="accent2"/>
        </w:rPr>
      </w:pPr>
      <w:r w:rsidRPr="00BF4D7B">
        <w:t xml:space="preserve"> </w:t>
      </w:r>
      <w:r>
        <w:t>extension in: exception flow 1</w:t>
      </w:r>
    </w:p>
    <w:p w14:paraId="71DBA72D" w14:textId="6735EC6A" w:rsidR="00BF4D7B" w:rsidRDefault="00BF4D7B" w:rsidP="00727EA9">
      <w:pPr>
        <w:pStyle w:val="NoSpacing"/>
      </w:pPr>
      <w:r>
        <w:t>If the user has entered invalid amount</w:t>
      </w:r>
    </w:p>
    <w:p w14:paraId="12A94BBB" w14:textId="77777777" w:rsidR="00BF4D7B" w:rsidRDefault="00BF4D7B" w:rsidP="00727EA9">
      <w:pPr>
        <w:pStyle w:val="NoSpacing"/>
        <w:numPr>
          <w:ilvl w:val="1"/>
          <w:numId w:val="22"/>
        </w:numPr>
      </w:pPr>
      <w:r>
        <w:t>The system prompts the user to re-enter the data.</w:t>
      </w:r>
    </w:p>
    <w:p w14:paraId="03CB0B72" w14:textId="7EA868C8" w:rsidR="00BF4D7B" w:rsidRDefault="00BF4D7B" w:rsidP="00727EA9">
      <w:pPr>
        <w:pStyle w:val="NoSpacing"/>
        <w:numPr>
          <w:ilvl w:val="1"/>
          <w:numId w:val="22"/>
        </w:numPr>
      </w:pPr>
      <w:r>
        <w:t>The system takes the user to the step6.</w:t>
      </w:r>
    </w:p>
    <w:p w14:paraId="1F82C4F8" w14:textId="77777777" w:rsidR="00BF4D7B" w:rsidRDefault="00BF4D7B" w:rsidP="00727EA9">
      <w:pPr>
        <w:pStyle w:val="NoSpacing"/>
        <w:numPr>
          <w:ilvl w:val="1"/>
          <w:numId w:val="22"/>
        </w:numPr>
      </w:pPr>
      <w:r>
        <w:t>User enters the correct data.</w:t>
      </w:r>
    </w:p>
    <w:p w14:paraId="3FFBD451" w14:textId="7115F12F" w:rsidR="009F5790" w:rsidRPr="009F5790" w:rsidRDefault="00BF4D7B" w:rsidP="00727EA9">
      <w:pPr>
        <w:pStyle w:val="NoSpacing"/>
        <w:numPr>
          <w:ilvl w:val="1"/>
          <w:numId w:val="22"/>
        </w:numPr>
      </w:pPr>
      <w:r>
        <w:t>The system allows the user to transfer the fund</w:t>
      </w:r>
    </w:p>
    <w:p w14:paraId="1D8F9019" w14:textId="6B7F3E5D" w:rsidR="00283C0A" w:rsidRPr="009F5790" w:rsidRDefault="009F5790" w:rsidP="00727EA9">
      <w:pPr>
        <w:pStyle w:val="StyleHeading1H1Mainheading1Heading1Heading10Head1h1Sec"/>
      </w:pPr>
      <w:bookmarkStart w:id="58" w:name="_Toc144299930"/>
      <w:bookmarkStart w:id="59" w:name="_Toc145125016"/>
      <w:bookmarkStart w:id="60" w:name="_Toc165439515"/>
      <w:bookmarkStart w:id="61" w:name="_Toc186019624"/>
      <w:bookmarkStart w:id="62" w:name="_Toc302030212"/>
      <w:r w:rsidRPr="009F5790">
        <w:t>Business Rules</w:t>
      </w:r>
      <w:bookmarkEnd w:id="58"/>
      <w:bookmarkEnd w:id="59"/>
      <w:bookmarkEnd w:id="60"/>
      <w:bookmarkEnd w:id="61"/>
      <w:bookmarkEnd w:id="6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3636"/>
        <w:gridCol w:w="2952"/>
      </w:tblGrid>
      <w:tr w:rsidR="00283C0A" w:rsidRPr="009F5790" w14:paraId="0AD1D3F0" w14:textId="77777777" w:rsidTr="008C1551">
        <w:trPr>
          <w:trHeight w:val="624"/>
          <w:tblHeader/>
        </w:trPr>
        <w:tc>
          <w:tcPr>
            <w:tcW w:w="2268" w:type="dxa"/>
            <w:shd w:val="clear" w:color="auto" w:fill="F3F3F3"/>
          </w:tcPr>
          <w:p w14:paraId="2797E16E" w14:textId="77777777" w:rsidR="00283C0A" w:rsidRPr="009F5790" w:rsidRDefault="00283C0A" w:rsidP="00727EA9">
            <w:r w:rsidRPr="009F5790">
              <w:t>Business Rule Name</w:t>
            </w:r>
          </w:p>
        </w:tc>
        <w:tc>
          <w:tcPr>
            <w:tcW w:w="3636" w:type="dxa"/>
            <w:shd w:val="clear" w:color="auto" w:fill="F3F3F3"/>
          </w:tcPr>
          <w:p w14:paraId="08B00458" w14:textId="77777777" w:rsidR="00283C0A" w:rsidRPr="009F5790" w:rsidRDefault="00283C0A" w:rsidP="00727EA9">
            <w:r w:rsidRPr="009F5790">
              <w:t>Business Rule Description</w:t>
            </w:r>
          </w:p>
        </w:tc>
        <w:tc>
          <w:tcPr>
            <w:tcW w:w="2952" w:type="dxa"/>
            <w:shd w:val="clear" w:color="auto" w:fill="F3F3F3"/>
          </w:tcPr>
          <w:p w14:paraId="63A34D1A" w14:textId="77777777" w:rsidR="00283C0A" w:rsidRPr="009F5790" w:rsidRDefault="00283C0A" w:rsidP="00727EA9">
            <w:r w:rsidRPr="009F5790">
              <w:t>System action (if BR fails)</w:t>
            </w:r>
          </w:p>
        </w:tc>
      </w:tr>
      <w:tr w:rsidR="00283C0A" w:rsidRPr="009F5790" w14:paraId="6A279074" w14:textId="77777777" w:rsidTr="00E3634F">
        <w:trPr>
          <w:trHeight w:val="498"/>
        </w:trPr>
        <w:tc>
          <w:tcPr>
            <w:tcW w:w="2268" w:type="dxa"/>
          </w:tcPr>
          <w:p w14:paraId="2EBC4A79" w14:textId="77777777" w:rsidR="00283C0A" w:rsidRPr="00AD3160" w:rsidRDefault="00283C0A" w:rsidP="00727EA9">
            <w:pPr>
              <w:rPr>
                <w:i/>
              </w:rPr>
            </w:pPr>
            <w:r w:rsidRPr="00AD3160">
              <w:t>BR01</w:t>
            </w:r>
          </w:p>
        </w:tc>
        <w:tc>
          <w:tcPr>
            <w:tcW w:w="3636" w:type="dxa"/>
          </w:tcPr>
          <w:p w14:paraId="0881C4D9" w14:textId="71D296C6" w:rsidR="00283C0A" w:rsidRPr="008C1551" w:rsidRDefault="004E2CF7" w:rsidP="00727EA9">
            <w:r w:rsidRPr="008C1551">
              <w:t xml:space="preserve"> </w:t>
            </w:r>
            <w:r w:rsidR="00BF4D7B">
              <w:t xml:space="preserve">             </w:t>
            </w:r>
            <w:r w:rsidRPr="008C1551">
              <w:t>First Delivery should be must</w:t>
            </w:r>
          </w:p>
        </w:tc>
        <w:tc>
          <w:tcPr>
            <w:tcW w:w="2952" w:type="dxa"/>
          </w:tcPr>
          <w:p w14:paraId="756977D8" w14:textId="6114B417" w:rsidR="00283C0A" w:rsidRPr="008C1551" w:rsidRDefault="00191E8B" w:rsidP="00727EA9">
            <w:r w:rsidRPr="008C1551">
              <w:t>Error message is  if not selected</w:t>
            </w:r>
          </w:p>
        </w:tc>
      </w:tr>
      <w:tr w:rsidR="00283C0A" w:rsidRPr="009F5790" w14:paraId="35B57DCF" w14:textId="77777777" w:rsidTr="00E3634F">
        <w:tc>
          <w:tcPr>
            <w:tcW w:w="2268" w:type="dxa"/>
          </w:tcPr>
          <w:p w14:paraId="0ADD9D11" w14:textId="77777777" w:rsidR="00283C0A" w:rsidRPr="00AD3160" w:rsidRDefault="00283C0A" w:rsidP="00727EA9">
            <w:pPr>
              <w:rPr>
                <w:i/>
              </w:rPr>
            </w:pPr>
            <w:r w:rsidRPr="00AD3160">
              <w:t>BR02</w:t>
            </w:r>
          </w:p>
        </w:tc>
        <w:tc>
          <w:tcPr>
            <w:tcW w:w="3636" w:type="dxa"/>
          </w:tcPr>
          <w:p w14:paraId="72DF505E" w14:textId="547562DC" w:rsidR="00283C0A" w:rsidRPr="008C1551" w:rsidRDefault="004E2CF7" w:rsidP="00727EA9">
            <w:r w:rsidRPr="008C1551">
              <w:t>Number of times should be positive number</w:t>
            </w:r>
          </w:p>
        </w:tc>
        <w:tc>
          <w:tcPr>
            <w:tcW w:w="2952" w:type="dxa"/>
          </w:tcPr>
          <w:p w14:paraId="7C1B1304" w14:textId="2B02F75F" w:rsidR="00283C0A" w:rsidRPr="008C1551" w:rsidRDefault="00283C0A" w:rsidP="00727EA9">
            <w:r w:rsidRPr="00AD3160">
              <w:t>Error mess</w:t>
            </w:r>
            <w:r w:rsidR="00191E8B" w:rsidRPr="008C1551">
              <w:t>age is</w:t>
            </w:r>
            <w:r w:rsidR="004E2CF7" w:rsidRPr="008C1551">
              <w:t xml:space="preserve"> if invalid data is entered</w:t>
            </w:r>
          </w:p>
        </w:tc>
      </w:tr>
      <w:tr w:rsidR="00283C0A" w:rsidRPr="009F5790" w14:paraId="30B24809" w14:textId="77777777" w:rsidTr="00E3634F">
        <w:tc>
          <w:tcPr>
            <w:tcW w:w="2268" w:type="dxa"/>
          </w:tcPr>
          <w:p w14:paraId="0EA843B2" w14:textId="77777777" w:rsidR="00283C0A" w:rsidRPr="008C1551" w:rsidRDefault="00283C0A" w:rsidP="00727EA9">
            <w:r w:rsidRPr="00AD3160">
              <w:t>BR03</w:t>
            </w:r>
          </w:p>
        </w:tc>
        <w:tc>
          <w:tcPr>
            <w:tcW w:w="3636" w:type="dxa"/>
          </w:tcPr>
          <w:p w14:paraId="6839C0CE" w14:textId="6E9FC77C" w:rsidR="00283C0A" w:rsidRPr="008C1551" w:rsidRDefault="004E2CF7" w:rsidP="00727EA9">
            <w:r w:rsidRPr="008C1551">
              <w:t>Transfer amount should be positive number</w:t>
            </w:r>
          </w:p>
        </w:tc>
        <w:tc>
          <w:tcPr>
            <w:tcW w:w="2952" w:type="dxa"/>
          </w:tcPr>
          <w:p w14:paraId="0AA68112" w14:textId="152EC457" w:rsidR="00283C0A" w:rsidRPr="008C1551" w:rsidRDefault="00191E8B" w:rsidP="00727EA9">
            <w:r w:rsidRPr="008C1551">
              <w:t>Error message if invalid number</w:t>
            </w:r>
          </w:p>
        </w:tc>
      </w:tr>
      <w:tr w:rsidR="00283C0A" w:rsidRPr="009F5790" w14:paraId="196BFEB0" w14:textId="77777777" w:rsidTr="00E3634F">
        <w:tc>
          <w:tcPr>
            <w:tcW w:w="2268" w:type="dxa"/>
          </w:tcPr>
          <w:p w14:paraId="42825976" w14:textId="77777777" w:rsidR="00283C0A" w:rsidRPr="008C1551" w:rsidRDefault="00283C0A" w:rsidP="00727EA9">
            <w:r w:rsidRPr="00AD3160">
              <w:t>BR04</w:t>
            </w:r>
          </w:p>
        </w:tc>
        <w:tc>
          <w:tcPr>
            <w:tcW w:w="3636" w:type="dxa"/>
          </w:tcPr>
          <w:p w14:paraId="1DAED5B1" w14:textId="74D9849E" w:rsidR="00283C0A" w:rsidRPr="00AD3160" w:rsidRDefault="00191E8B" w:rsidP="00727EA9">
            <w:r w:rsidRPr="008C1551">
              <w:t>Frequency</w:t>
            </w:r>
            <w:r>
              <w:t xml:space="preserve"> has 6 options </w:t>
            </w:r>
          </w:p>
        </w:tc>
        <w:tc>
          <w:tcPr>
            <w:tcW w:w="2952" w:type="dxa"/>
          </w:tcPr>
          <w:p w14:paraId="5748A843" w14:textId="5769284D" w:rsidR="00283C0A" w:rsidRPr="008C1551" w:rsidRDefault="00191E8B" w:rsidP="00727EA9">
            <w:r w:rsidRPr="00AD3160">
              <w:t>Error message if not selected.</w:t>
            </w:r>
          </w:p>
        </w:tc>
      </w:tr>
      <w:tr w:rsidR="00283C0A" w:rsidRPr="009F5790" w14:paraId="1F666E79" w14:textId="77777777" w:rsidTr="00E3634F">
        <w:tc>
          <w:tcPr>
            <w:tcW w:w="2268" w:type="dxa"/>
          </w:tcPr>
          <w:p w14:paraId="5F167270" w14:textId="77777777" w:rsidR="00283C0A" w:rsidRPr="008C1551" w:rsidRDefault="00283C0A" w:rsidP="00727EA9">
            <w:r w:rsidRPr="00AD3160">
              <w:t>BR05</w:t>
            </w:r>
          </w:p>
        </w:tc>
        <w:tc>
          <w:tcPr>
            <w:tcW w:w="3636" w:type="dxa"/>
          </w:tcPr>
          <w:p w14:paraId="7B311DFB" w14:textId="148B6D40" w:rsidR="00283C0A" w:rsidRPr="00AD3160" w:rsidRDefault="00191E8B" w:rsidP="00727EA9">
            <w:r w:rsidRPr="008C1551">
              <w:t>Delivery</w:t>
            </w:r>
            <w:r>
              <w:t xml:space="preserve"> date </w:t>
            </w:r>
            <w:r w:rsidRPr="008C1551">
              <w:t>should</w:t>
            </w:r>
            <w:r>
              <w:t xml:space="preserve"> be greater </w:t>
            </w:r>
            <w:r w:rsidRPr="008C1551">
              <w:t>than</w:t>
            </w:r>
            <w:r>
              <w:t xml:space="preserve"> today’s date</w:t>
            </w:r>
          </w:p>
        </w:tc>
        <w:tc>
          <w:tcPr>
            <w:tcW w:w="2952" w:type="dxa"/>
          </w:tcPr>
          <w:p w14:paraId="26582A95" w14:textId="43EAE78C" w:rsidR="00283C0A" w:rsidRPr="008C1551" w:rsidRDefault="00191E8B" w:rsidP="00727EA9">
            <w:r w:rsidRPr="008C1551">
              <w:t xml:space="preserve">Error message if invalid date </w:t>
            </w:r>
          </w:p>
        </w:tc>
      </w:tr>
      <w:tr w:rsidR="00283C0A" w:rsidRPr="009F5790" w14:paraId="3071ACCA" w14:textId="77777777" w:rsidTr="00E3634F">
        <w:tc>
          <w:tcPr>
            <w:tcW w:w="2268" w:type="dxa"/>
          </w:tcPr>
          <w:p w14:paraId="37A8D15A" w14:textId="77777777" w:rsidR="00283C0A" w:rsidRPr="008C1551" w:rsidRDefault="00283C0A" w:rsidP="00727EA9">
            <w:r w:rsidRPr="00AD3160">
              <w:t>BR06</w:t>
            </w:r>
          </w:p>
        </w:tc>
        <w:tc>
          <w:tcPr>
            <w:tcW w:w="3636" w:type="dxa"/>
          </w:tcPr>
          <w:p w14:paraId="627448C7" w14:textId="6B476022" w:rsidR="00283C0A" w:rsidRPr="00AD3160" w:rsidRDefault="00A208B1" w:rsidP="00727EA9">
            <w:r w:rsidRPr="008C1551">
              <w:t>Transfer</w:t>
            </w:r>
            <w:r>
              <w:t xml:space="preserve"> Amount should be must</w:t>
            </w:r>
          </w:p>
        </w:tc>
        <w:tc>
          <w:tcPr>
            <w:tcW w:w="2952" w:type="dxa"/>
          </w:tcPr>
          <w:p w14:paraId="2218E764" w14:textId="6AEC69B9" w:rsidR="00283C0A" w:rsidRPr="008C1551" w:rsidRDefault="00A208B1" w:rsidP="00727EA9">
            <w:r w:rsidRPr="008C1551">
              <w:t>Error message is  if not entered</w:t>
            </w:r>
          </w:p>
        </w:tc>
      </w:tr>
    </w:tbl>
    <w:p w14:paraId="71D104B2" w14:textId="77777777" w:rsidR="009F5790" w:rsidRPr="009F5790" w:rsidRDefault="009F5790" w:rsidP="00727EA9">
      <w:pPr>
        <w:pStyle w:val="CommentText"/>
      </w:pPr>
    </w:p>
    <w:p w14:paraId="7AAE0B6F" w14:textId="77777777" w:rsidR="009F5790" w:rsidRPr="009F5790" w:rsidRDefault="009F5790" w:rsidP="00727EA9">
      <w:pPr>
        <w:pStyle w:val="CommentText"/>
      </w:pPr>
    </w:p>
    <w:p w14:paraId="01F99B63" w14:textId="77777777" w:rsidR="009F5790" w:rsidRDefault="009F5790" w:rsidP="00727EA9">
      <w:pPr>
        <w:pStyle w:val="CommentText"/>
      </w:pPr>
    </w:p>
    <w:p w14:paraId="0587F92C" w14:textId="77777777" w:rsidR="00C4433F" w:rsidRDefault="00C4433F" w:rsidP="00727EA9">
      <w:pPr>
        <w:pStyle w:val="CommentText"/>
      </w:pPr>
    </w:p>
    <w:p w14:paraId="4254ACD0" w14:textId="77777777" w:rsidR="00C4433F" w:rsidRDefault="00C4433F" w:rsidP="00727EA9">
      <w:pPr>
        <w:pStyle w:val="CommentText"/>
      </w:pPr>
    </w:p>
    <w:p w14:paraId="457672B7" w14:textId="77777777" w:rsidR="00C4433F" w:rsidRDefault="00C4433F" w:rsidP="00727EA9">
      <w:pPr>
        <w:pStyle w:val="CommentText"/>
      </w:pPr>
    </w:p>
    <w:p w14:paraId="6C1BB76F" w14:textId="77777777" w:rsidR="00C4433F" w:rsidRDefault="00C4433F" w:rsidP="00727EA9">
      <w:pPr>
        <w:pStyle w:val="CommentText"/>
      </w:pPr>
    </w:p>
    <w:p w14:paraId="7E591F2C" w14:textId="77777777" w:rsidR="00C4433F" w:rsidRDefault="00C4433F" w:rsidP="00727EA9">
      <w:pPr>
        <w:pStyle w:val="CommentText"/>
      </w:pPr>
    </w:p>
    <w:p w14:paraId="3C0DD2F2" w14:textId="77777777" w:rsidR="00C4433F" w:rsidRDefault="00C4433F" w:rsidP="00727EA9">
      <w:pPr>
        <w:pStyle w:val="CommentText"/>
      </w:pPr>
    </w:p>
    <w:p w14:paraId="79626068" w14:textId="77777777" w:rsidR="00C4433F" w:rsidRPr="009F5790" w:rsidRDefault="00C4433F" w:rsidP="00727EA9">
      <w:pPr>
        <w:pStyle w:val="CommentText"/>
      </w:pPr>
    </w:p>
    <w:p w14:paraId="5FCAD465" w14:textId="77777777" w:rsidR="009F5790" w:rsidRPr="009F5790" w:rsidRDefault="009F5790" w:rsidP="00727EA9">
      <w:pPr>
        <w:pStyle w:val="StyleHeading1H1Mainheading1Heading1Heading10Head1h1Sec"/>
      </w:pPr>
      <w:bookmarkStart w:id="63" w:name="_Toc144299931"/>
      <w:bookmarkStart w:id="64" w:name="_Toc145125017"/>
      <w:bookmarkStart w:id="65" w:name="_Toc165439516"/>
      <w:bookmarkStart w:id="66" w:name="_Toc186019625"/>
      <w:bookmarkStart w:id="67" w:name="_Toc302030213"/>
      <w:r w:rsidRPr="009F5790">
        <w:lastRenderedPageBreak/>
        <w:t>Diagrams</w:t>
      </w:r>
      <w:bookmarkEnd w:id="63"/>
      <w:bookmarkEnd w:id="64"/>
      <w:bookmarkEnd w:id="65"/>
      <w:bookmarkEnd w:id="66"/>
      <w:bookmarkEnd w:id="67"/>
    </w:p>
    <w:p w14:paraId="0342FFB6" w14:textId="77777777" w:rsidR="009F5790" w:rsidRPr="009F5790" w:rsidRDefault="009F5790" w:rsidP="00727EA9">
      <w:pPr>
        <w:pStyle w:val="StyleHeading2Sub-headingH2ChapterNumberAppendixLetterchnh"/>
      </w:pPr>
      <w:bookmarkStart w:id="68" w:name="_Toc144299932"/>
      <w:bookmarkStart w:id="69" w:name="_Toc145125018"/>
      <w:bookmarkStart w:id="70" w:name="_Toc165439517"/>
      <w:bookmarkStart w:id="71" w:name="_Toc186019626"/>
      <w:bookmarkStart w:id="72" w:name="_Toc302030214"/>
      <w:r w:rsidRPr="009F5790">
        <w:t>Use Case Diagram</w:t>
      </w:r>
      <w:bookmarkEnd w:id="68"/>
      <w:bookmarkEnd w:id="69"/>
      <w:bookmarkEnd w:id="70"/>
      <w:bookmarkEnd w:id="71"/>
      <w:bookmarkEnd w:id="72"/>
    </w:p>
    <w:p w14:paraId="3C58AB81" w14:textId="77777777" w:rsidR="009F5790" w:rsidRPr="009F5790" w:rsidRDefault="009F5790" w:rsidP="00727EA9">
      <w:pPr>
        <w:pStyle w:val="infoblue"/>
      </w:pPr>
    </w:p>
    <w:p w14:paraId="30B84B29" w14:textId="77777777" w:rsidR="009F5790" w:rsidRPr="009F5790" w:rsidRDefault="009F5790" w:rsidP="00727EA9">
      <w:pPr>
        <w:pStyle w:val="infoblue"/>
      </w:pPr>
      <w:r w:rsidRPr="009F5790">
        <w:t xml:space="preserve">&lt;&lt; Gives the relationship between Actors and Use cases [i.e. Main Use case, Include and Extends called by Main use case&gt;&gt; </w:t>
      </w:r>
    </w:p>
    <w:p w14:paraId="29281F77" w14:textId="77777777" w:rsidR="009F5790" w:rsidRPr="009F5790" w:rsidRDefault="009F5790" w:rsidP="00727EA9">
      <w:pPr>
        <w:pStyle w:val="infoblue"/>
      </w:pPr>
    </w:p>
    <w:p w14:paraId="034BDB38" w14:textId="77777777" w:rsidR="009F5790" w:rsidRPr="009F5790" w:rsidRDefault="009F5790" w:rsidP="00727EA9"/>
    <w:p w14:paraId="1025B5A9" w14:textId="6188EC53" w:rsidR="009F5790" w:rsidRPr="009F5790" w:rsidRDefault="009F5790" w:rsidP="00727EA9">
      <w:r w:rsidRPr="009F5790">
        <w:rPr>
          <w:noProof/>
          <w:lang w:val="en-US" w:eastAsia="en-US"/>
        </w:rPr>
        <w:drawing>
          <wp:inline distT="0" distB="0" distL="0" distR="0" wp14:anchorId="2828AF68" wp14:editId="04F2613C">
            <wp:extent cx="3771900" cy="152400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5240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1B6BE5C" w14:textId="77777777" w:rsidR="009F5790" w:rsidRPr="009F5790" w:rsidRDefault="009F5790" w:rsidP="00727EA9">
      <w:pPr>
        <w:pStyle w:val="StyleHeading2Sub-headingH2ChapterNumberAppendixLetterchnh"/>
      </w:pPr>
      <w:bookmarkStart w:id="73" w:name="_Toc144299933"/>
      <w:bookmarkStart w:id="74" w:name="_Toc145125019"/>
      <w:r w:rsidRPr="009F5790">
        <w:br w:type="page"/>
      </w:r>
      <w:bookmarkStart w:id="75" w:name="_Toc165439518"/>
      <w:bookmarkStart w:id="76" w:name="_Toc186019627"/>
      <w:bookmarkStart w:id="77" w:name="_Toc302030215"/>
      <w:r w:rsidRPr="009F5790">
        <w:lastRenderedPageBreak/>
        <w:t>Activity Diagram</w:t>
      </w:r>
      <w:bookmarkEnd w:id="73"/>
      <w:bookmarkEnd w:id="74"/>
      <w:bookmarkEnd w:id="75"/>
      <w:bookmarkEnd w:id="76"/>
      <w:bookmarkEnd w:id="77"/>
    </w:p>
    <w:p w14:paraId="2AB18F1D" w14:textId="77777777" w:rsidR="009F5790" w:rsidRPr="009F5790" w:rsidRDefault="009F5790" w:rsidP="00727EA9">
      <w:pPr>
        <w:pStyle w:val="infoblue"/>
      </w:pPr>
    </w:p>
    <w:p w14:paraId="78CC0E25" w14:textId="77777777" w:rsidR="009F5790" w:rsidRPr="009F5790" w:rsidRDefault="009F5790" w:rsidP="00727EA9">
      <w:pPr>
        <w:pStyle w:val="infoblue"/>
      </w:pPr>
      <w:r w:rsidRPr="009F5790">
        <w:t xml:space="preserve">&lt;&lt; Activity Diagram gives the high level interaction between the user, system and sub systems. Ideally only one activity diagram should be made per use case. &gt;&gt; </w:t>
      </w:r>
    </w:p>
    <w:p w14:paraId="47478DA3" w14:textId="77777777" w:rsidR="009F5790" w:rsidRPr="009F5790" w:rsidRDefault="009F5790" w:rsidP="00727EA9">
      <w:pPr>
        <w:pStyle w:val="infoblue"/>
      </w:pPr>
    </w:p>
    <w:p w14:paraId="1F118B25" w14:textId="77777777" w:rsidR="009F5790" w:rsidRPr="009F5790" w:rsidRDefault="009F5790" w:rsidP="00727EA9">
      <w:pPr>
        <w:pStyle w:val="infoblue"/>
      </w:pPr>
    </w:p>
    <w:p w14:paraId="7F13D79D" w14:textId="77777777" w:rsidR="009F5790" w:rsidRPr="009F5790" w:rsidRDefault="009F5790" w:rsidP="00727EA9">
      <w:pPr>
        <w:pStyle w:val="infoblue"/>
      </w:pPr>
    </w:p>
    <w:p w14:paraId="3743A5AF" w14:textId="77777777" w:rsidR="009F5790" w:rsidRPr="009F5790" w:rsidRDefault="009F5790" w:rsidP="00727EA9"/>
    <w:p w14:paraId="393809F5" w14:textId="69871BBE" w:rsidR="009F5790" w:rsidRPr="009F5790" w:rsidRDefault="009F5790" w:rsidP="00727EA9">
      <w:r w:rsidRPr="009F5790">
        <w:rPr>
          <w:noProof/>
          <w:lang w:val="en-US" w:eastAsia="en-US"/>
        </w:rPr>
        <w:drawing>
          <wp:inline distT="0" distB="0" distL="0" distR="0" wp14:anchorId="3BDDE15A" wp14:editId="600CE3AC">
            <wp:extent cx="4686300" cy="373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5790">
        <w:br w:type="page"/>
      </w:r>
    </w:p>
    <w:p w14:paraId="5B82E202" w14:textId="18FBA559" w:rsidR="009F5790" w:rsidRPr="009F5790" w:rsidRDefault="009F5790" w:rsidP="00727EA9">
      <w:pPr>
        <w:pStyle w:val="StyleHeading1H1Mainheading1Heading1Heading10Head1h1Sec"/>
      </w:pPr>
      <w:bookmarkStart w:id="78" w:name="_Toc144299934"/>
      <w:bookmarkStart w:id="79" w:name="_Toc145125020"/>
      <w:bookmarkStart w:id="80" w:name="_Toc165439519"/>
      <w:bookmarkStart w:id="81" w:name="_Toc186019628"/>
      <w:bookmarkStart w:id="82" w:name="_Toc302030216"/>
      <w:r w:rsidRPr="009F5790">
        <w:lastRenderedPageBreak/>
        <w:t>Scenarios</w:t>
      </w:r>
      <w:bookmarkEnd w:id="78"/>
      <w:bookmarkEnd w:id="79"/>
      <w:bookmarkEnd w:id="80"/>
      <w:bookmarkEnd w:id="81"/>
      <w:bookmarkEnd w:id="82"/>
    </w:p>
    <w:p w14:paraId="7D94D08A" w14:textId="4FA9A6E8" w:rsidR="009F5790" w:rsidRPr="009F5790" w:rsidRDefault="009F5790" w:rsidP="00727EA9">
      <w:pPr>
        <w:pStyle w:val="StyleHeading2Sub-headingH2ChapterNumberAppendixLetterchnh"/>
      </w:pPr>
      <w:bookmarkStart w:id="83" w:name="_Toc144299935"/>
      <w:bookmarkStart w:id="84" w:name="_Toc145125021"/>
      <w:bookmarkStart w:id="85" w:name="_Toc165439520"/>
      <w:bookmarkStart w:id="86" w:name="_Toc186019629"/>
      <w:bookmarkStart w:id="87" w:name="_Toc302030217"/>
      <w:r w:rsidRPr="009F5790">
        <w:t>Success Scenarios</w:t>
      </w:r>
      <w:bookmarkEnd w:id="83"/>
      <w:bookmarkEnd w:id="84"/>
      <w:bookmarkEnd w:id="85"/>
      <w:bookmarkEnd w:id="86"/>
      <w:bookmarkEnd w:id="87"/>
    </w:p>
    <w:p w14:paraId="51113A37" w14:textId="77777777" w:rsidR="009F5790" w:rsidRPr="009F5790" w:rsidRDefault="009F5790" w:rsidP="00727EA9">
      <w:r w:rsidRPr="009F5790">
        <w:t xml:space="preserve"> </w:t>
      </w:r>
    </w:p>
    <w:p w14:paraId="1CF32208" w14:textId="6086078D" w:rsidR="009F5790" w:rsidRPr="009F5790" w:rsidRDefault="00DB732D" w:rsidP="00727EA9">
      <w:pPr>
        <w:pStyle w:val="NormalNotesBulleted"/>
        <w:numPr>
          <w:ilvl w:val="0"/>
          <w:numId w:val="7"/>
        </w:numPr>
      </w:pPr>
      <w:r>
        <w:t xml:space="preserve">Amount is successfully credited in to </w:t>
      </w:r>
      <w:proofErr w:type="spellStart"/>
      <w:r>
        <w:t>desination</w:t>
      </w:r>
      <w:proofErr w:type="spellEnd"/>
      <w:r>
        <w:t xml:space="preserve"> account and debited from source account</w:t>
      </w:r>
    </w:p>
    <w:p w14:paraId="17B36821" w14:textId="77777777" w:rsidR="009F5790" w:rsidRPr="009F5790" w:rsidRDefault="009F5790" w:rsidP="00727EA9">
      <w:pPr>
        <w:pStyle w:val="StyleHeading2Sub-headingH2ChapterNumberAppendixLetterchnh"/>
      </w:pPr>
      <w:bookmarkStart w:id="88" w:name="_Toc144299936"/>
      <w:bookmarkStart w:id="89" w:name="_Toc145125022"/>
      <w:bookmarkStart w:id="90" w:name="_Toc165439521"/>
      <w:bookmarkStart w:id="91" w:name="_Toc186019630"/>
      <w:bookmarkStart w:id="92" w:name="_Toc302030218"/>
      <w:r w:rsidRPr="009F5790">
        <w:t>Failure Scenarios</w:t>
      </w:r>
      <w:bookmarkEnd w:id="88"/>
      <w:bookmarkEnd w:id="89"/>
      <w:bookmarkEnd w:id="90"/>
      <w:bookmarkEnd w:id="91"/>
      <w:bookmarkEnd w:id="92"/>
    </w:p>
    <w:p w14:paraId="7BAE0131" w14:textId="0B009F33" w:rsidR="00DB732D" w:rsidRDefault="00DB732D" w:rsidP="00727EA9">
      <w:pPr>
        <w:pStyle w:val="ListParagraph"/>
        <w:numPr>
          <w:ilvl w:val="0"/>
          <w:numId w:val="15"/>
        </w:numPr>
        <w:rPr>
          <w:rFonts w:eastAsiaTheme="majorEastAsia"/>
        </w:rPr>
      </w:pPr>
      <w:r>
        <w:rPr>
          <w:rFonts w:eastAsiaTheme="majorEastAsia"/>
        </w:rPr>
        <w:t>Fai</w:t>
      </w:r>
      <w:r w:rsidR="00FE3A0B">
        <w:rPr>
          <w:rFonts w:eastAsiaTheme="majorEastAsia"/>
        </w:rPr>
        <w:t>led Amount transfer due to Insufficient balance</w:t>
      </w:r>
    </w:p>
    <w:p w14:paraId="23B73D6C" w14:textId="7FDAB0D8" w:rsidR="00DB732D" w:rsidRDefault="00FE3A0B" w:rsidP="00727EA9">
      <w:pPr>
        <w:pStyle w:val="ListParagraph"/>
        <w:numPr>
          <w:ilvl w:val="0"/>
          <w:numId w:val="15"/>
        </w:numPr>
        <w:rPr>
          <w:rFonts w:eastAsiaTheme="majorEastAsia"/>
        </w:rPr>
      </w:pPr>
      <w:r>
        <w:rPr>
          <w:rFonts w:eastAsiaTheme="majorEastAsia"/>
        </w:rPr>
        <w:t>Failed Amount transfer due to Invalid Amount</w:t>
      </w:r>
    </w:p>
    <w:p w14:paraId="00F9F738" w14:textId="2DC07E3D" w:rsidR="00283C0A" w:rsidRPr="00DB732D" w:rsidRDefault="00283C0A" w:rsidP="00727EA9">
      <w:pPr>
        <w:pStyle w:val="ListParagraph"/>
        <w:numPr>
          <w:ilvl w:val="0"/>
          <w:numId w:val="15"/>
        </w:numPr>
        <w:rPr>
          <w:rFonts w:eastAsiaTheme="majorEastAsia"/>
        </w:rPr>
      </w:pPr>
      <w:r>
        <w:rPr>
          <w:rFonts w:eastAsiaTheme="majorEastAsia"/>
        </w:rPr>
        <w:t>Failed Amount transfer due to Invalid delivery date</w:t>
      </w:r>
    </w:p>
    <w:p w14:paraId="2338ADB1" w14:textId="77777777" w:rsidR="009F5790" w:rsidRPr="009F5790" w:rsidRDefault="009F5790" w:rsidP="00727EA9"/>
    <w:p w14:paraId="197C29D5" w14:textId="0851A0E5" w:rsidR="004B0354" w:rsidRPr="00DB1EBF" w:rsidRDefault="009F5790" w:rsidP="00727EA9">
      <w:pPr>
        <w:pStyle w:val="StyleHeading1H1Mainheading1Heading1Heading10Head1h1Sec"/>
      </w:pPr>
      <w:bookmarkStart w:id="93" w:name="_Toc144299937"/>
      <w:bookmarkStart w:id="94" w:name="_Toc145125023"/>
      <w:bookmarkStart w:id="95" w:name="_Toc165439522"/>
      <w:bookmarkStart w:id="96" w:name="_Toc186019631"/>
      <w:bookmarkStart w:id="97" w:name="_Toc302030219"/>
      <w:r w:rsidRPr="009F5790">
        <w:t>Issues</w:t>
      </w:r>
      <w:bookmarkEnd w:id="93"/>
      <w:bookmarkEnd w:id="94"/>
      <w:bookmarkEnd w:id="95"/>
      <w:bookmarkEnd w:id="96"/>
      <w:bookmarkEnd w:id="97"/>
    </w:p>
    <w:p w14:paraId="39CA1EFF" w14:textId="25C28231" w:rsidR="00DB1EBF" w:rsidRDefault="00DB1EBF" w:rsidP="00727EA9">
      <w:pPr>
        <w:pStyle w:val="ListParagraph"/>
        <w:numPr>
          <w:ilvl w:val="0"/>
          <w:numId w:val="15"/>
        </w:numPr>
        <w:rPr>
          <w:rFonts w:eastAsiaTheme="majorEastAsia"/>
        </w:rPr>
      </w:pPr>
      <w:r>
        <w:rPr>
          <w:rFonts w:eastAsiaTheme="majorEastAsia"/>
        </w:rPr>
        <w:t>What if the user marked wrong option</w:t>
      </w:r>
    </w:p>
    <w:p w14:paraId="2D2346BA" w14:textId="4E862322" w:rsidR="009F5790" w:rsidRPr="0011398D" w:rsidRDefault="00DB1EBF" w:rsidP="00727EA9">
      <w:pPr>
        <w:pStyle w:val="ListParagraph"/>
        <w:numPr>
          <w:ilvl w:val="0"/>
          <w:numId w:val="15"/>
        </w:numPr>
        <w:rPr>
          <w:rFonts w:eastAsiaTheme="majorEastAsia"/>
        </w:rPr>
      </w:pPr>
      <w:r>
        <w:rPr>
          <w:rFonts w:eastAsiaTheme="majorEastAsia"/>
        </w:rPr>
        <w:t>What if the connection is lost during transfer</w:t>
      </w:r>
    </w:p>
    <w:p w14:paraId="3D5D1008" w14:textId="77777777" w:rsidR="009F5790" w:rsidRPr="001C4D77" w:rsidRDefault="009F5790" w:rsidP="00727EA9">
      <w:pPr>
        <w:pStyle w:val="StyleHeading1H1Mainheading1Heading1Heading10Head1h1Sec"/>
      </w:pPr>
      <w:bookmarkStart w:id="98" w:name="_Toc144299939"/>
      <w:bookmarkStart w:id="99" w:name="_Toc145125025"/>
      <w:bookmarkStart w:id="100" w:name="_Toc165439524"/>
      <w:bookmarkStart w:id="101" w:name="_Toc186019633"/>
      <w:bookmarkStart w:id="102" w:name="_Toc302030221"/>
      <w:r w:rsidRPr="001C4D77">
        <w:t>Inter System Dependencies</w:t>
      </w:r>
      <w:bookmarkEnd w:id="98"/>
      <w:bookmarkEnd w:id="99"/>
      <w:bookmarkEnd w:id="100"/>
      <w:bookmarkEnd w:id="101"/>
      <w:bookmarkEnd w:id="102"/>
    </w:p>
    <w:p w14:paraId="5896F56D" w14:textId="3E9C70EB" w:rsidR="009F5790" w:rsidRPr="009F5790" w:rsidRDefault="009F5790" w:rsidP="00727EA9">
      <w:r w:rsidRPr="009F5790">
        <w:rPr>
          <w:b/>
        </w:rPr>
        <w:t xml:space="preserve">Module: </w:t>
      </w:r>
      <w:r w:rsidR="00532F82">
        <w:t>Fund transfer get impacted due to</w:t>
      </w:r>
      <w:r w:rsidR="00444FD6">
        <w:t xml:space="preserve"> Delivery Date</w:t>
      </w:r>
    </w:p>
    <w:p w14:paraId="32524964" w14:textId="77777777" w:rsidR="009F5790" w:rsidRPr="009F5790" w:rsidRDefault="009F5790" w:rsidP="00727EA9"/>
    <w:p w14:paraId="19D63F4C" w14:textId="0ACD648B" w:rsidR="009F5790" w:rsidRPr="009F5790" w:rsidRDefault="00532F82" w:rsidP="00727EA9">
      <w:r>
        <w:t>Use case name: Alternate Flow 1</w:t>
      </w:r>
    </w:p>
    <w:p w14:paraId="4B470267" w14:textId="77777777" w:rsidR="009F5790" w:rsidRPr="009F5790" w:rsidRDefault="009F5790" w:rsidP="00727EA9"/>
    <w:p w14:paraId="5E6E833B" w14:textId="50D804ED" w:rsidR="009F5790" w:rsidRPr="009F5790" w:rsidRDefault="009F5790" w:rsidP="00727EA9">
      <w:pPr>
        <w:pStyle w:val="ListParagraph"/>
      </w:pPr>
      <w:r w:rsidRPr="009F5790">
        <w:rPr>
          <w:b/>
        </w:rPr>
        <w:t>Impact</w:t>
      </w:r>
      <w:r w:rsidR="00D34796">
        <w:t xml:space="preserve">: </w:t>
      </w:r>
      <w:r w:rsidR="00D34796" w:rsidRPr="00B606A7">
        <w:t xml:space="preserve">If the user </w:t>
      </w:r>
      <w:r w:rsidR="00D34796">
        <w:t xml:space="preserve">tries to enter the </w:t>
      </w:r>
      <w:proofErr w:type="spellStart"/>
      <w:r w:rsidR="00D34796">
        <w:t>to</w:t>
      </w:r>
      <w:proofErr w:type="spellEnd"/>
      <w:r w:rsidR="00444FD6">
        <w:t xml:space="preserve"> Delivery Date before the </w:t>
      </w:r>
      <w:proofErr w:type="spellStart"/>
      <w:r w:rsidR="00444FD6">
        <w:t>todays’s</w:t>
      </w:r>
      <w:proofErr w:type="spellEnd"/>
      <w:r w:rsidR="00444FD6">
        <w:t xml:space="preserve"> Date </w:t>
      </w:r>
      <w:r w:rsidR="00D34796">
        <w:t>Transaction</w:t>
      </w:r>
      <w:r w:rsidR="00444FD6">
        <w:t xml:space="preserve"> is</w:t>
      </w:r>
      <w:r w:rsidR="00D34796">
        <w:t xml:space="preserve"> not allowed</w:t>
      </w:r>
    </w:p>
    <w:p w14:paraId="50AD47E6" w14:textId="77777777" w:rsidR="009F5790" w:rsidRPr="009F5790" w:rsidRDefault="009F5790" w:rsidP="00727EA9">
      <w:pPr>
        <w:pStyle w:val="StyleHeading1H1Mainheading1Heading1Heading10Head1h1Sec"/>
      </w:pPr>
      <w:bookmarkStart w:id="103" w:name="_Toc144299941"/>
      <w:bookmarkStart w:id="104" w:name="_Toc145125027"/>
      <w:bookmarkStart w:id="105" w:name="_Toc165439526"/>
      <w:bookmarkStart w:id="106" w:name="_Toc186019635"/>
      <w:bookmarkStart w:id="107" w:name="_Toc302030223"/>
      <w:r w:rsidRPr="009F5790">
        <w:t>Assumptions</w:t>
      </w:r>
      <w:bookmarkEnd w:id="103"/>
      <w:bookmarkEnd w:id="104"/>
      <w:bookmarkEnd w:id="105"/>
      <w:bookmarkEnd w:id="106"/>
      <w:bookmarkEnd w:id="107"/>
    </w:p>
    <w:p w14:paraId="3C40002C" w14:textId="3DD1CA06" w:rsidR="00AA1A32" w:rsidRDefault="00AA1A32" w:rsidP="00727EA9">
      <w:pPr>
        <w:pStyle w:val="ListParagraph"/>
        <w:numPr>
          <w:ilvl w:val="0"/>
          <w:numId w:val="21"/>
        </w:numPr>
      </w:pPr>
      <w:r>
        <w:t xml:space="preserve">User is having an </w:t>
      </w:r>
      <w:proofErr w:type="spellStart"/>
      <w:r>
        <w:t>acess</w:t>
      </w:r>
      <w:proofErr w:type="spellEnd"/>
      <w:r>
        <w:t xml:space="preserve"> to Intranet.</w:t>
      </w:r>
    </w:p>
    <w:p w14:paraId="7E53677B" w14:textId="5296C735" w:rsidR="00AA1A32" w:rsidRDefault="00AA1A32" w:rsidP="00727EA9">
      <w:pPr>
        <w:pStyle w:val="ListParagraph"/>
        <w:numPr>
          <w:ilvl w:val="0"/>
          <w:numId w:val="21"/>
        </w:numPr>
      </w:pPr>
      <w:r>
        <w:t>The website is available within 15 sec on entering the URL.</w:t>
      </w:r>
    </w:p>
    <w:p w14:paraId="0545B509" w14:textId="6BB986CA" w:rsidR="00AA1A32" w:rsidRDefault="00AA1A32" w:rsidP="00727EA9">
      <w:pPr>
        <w:pStyle w:val="ListParagraph"/>
        <w:numPr>
          <w:ilvl w:val="0"/>
          <w:numId w:val="21"/>
        </w:numPr>
      </w:pPr>
      <w:r>
        <w:t xml:space="preserve">All the options are visible and </w:t>
      </w:r>
      <w:proofErr w:type="spellStart"/>
      <w:r>
        <w:t>fuctional</w:t>
      </w:r>
      <w:proofErr w:type="spellEnd"/>
      <w:r>
        <w:t>.</w:t>
      </w:r>
    </w:p>
    <w:p w14:paraId="60B5CF2B" w14:textId="3E83D53D" w:rsidR="00AA1A32" w:rsidRDefault="00AA1A32" w:rsidP="00727EA9"/>
    <w:p w14:paraId="22AC17C0" w14:textId="7DCB76DE" w:rsidR="009F5790" w:rsidRPr="009F5790" w:rsidRDefault="009F5790" w:rsidP="00727EA9"/>
    <w:p w14:paraId="3F17E862" w14:textId="77777777" w:rsidR="009F5790" w:rsidRPr="009F5790" w:rsidRDefault="009F5790" w:rsidP="00727EA9"/>
    <w:p w14:paraId="133AC3F5" w14:textId="77777777" w:rsidR="009F5790" w:rsidRPr="009F5790" w:rsidRDefault="009F5790" w:rsidP="00727EA9">
      <w:r w:rsidRPr="009F5790">
        <w:br w:type="page"/>
      </w:r>
    </w:p>
    <w:p w14:paraId="507C4500" w14:textId="77777777" w:rsidR="009F5790" w:rsidRPr="009F5790" w:rsidRDefault="009F5790" w:rsidP="00727EA9"/>
    <w:p w14:paraId="14BC8649" w14:textId="1B783220" w:rsidR="00727EA9" w:rsidRPr="00727EA9" w:rsidRDefault="00727EA9" w:rsidP="00727EA9">
      <w:pPr>
        <w:pStyle w:val="Heading2"/>
        <w:rPr>
          <w:sz w:val="24"/>
        </w:rPr>
      </w:pPr>
      <w:r w:rsidRPr="00727EA9">
        <w:rPr>
          <w:sz w:val="24"/>
        </w:rPr>
        <w:t xml:space="preserve">REVISION HISTORY OF THE WORK PRODUCT </w:t>
      </w:r>
    </w:p>
    <w:p w14:paraId="29A18A09" w14:textId="77777777" w:rsidR="00727EA9" w:rsidRDefault="00727EA9" w:rsidP="00727EA9"/>
    <w:p w14:paraId="353939B0" w14:textId="77777777" w:rsidR="00727EA9" w:rsidRDefault="00727EA9" w:rsidP="00727EA9"/>
    <w:p w14:paraId="6F66D42D" w14:textId="77777777" w:rsidR="00727EA9" w:rsidRPr="008D4ECC" w:rsidRDefault="00727EA9" w:rsidP="00727EA9"/>
    <w:tbl>
      <w:tblPr>
        <w:tblStyle w:val="TableAlign"/>
        <w:tblW w:w="0" w:type="auto"/>
        <w:tblLook w:val="04A0" w:firstRow="1" w:lastRow="0" w:firstColumn="1" w:lastColumn="0" w:noHBand="0" w:noVBand="1"/>
      </w:tblPr>
      <w:tblGrid>
        <w:gridCol w:w="1470"/>
        <w:gridCol w:w="1499"/>
        <w:gridCol w:w="1590"/>
        <w:gridCol w:w="1584"/>
        <w:gridCol w:w="1581"/>
        <w:gridCol w:w="1606"/>
      </w:tblGrid>
      <w:tr w:rsidR="00727EA9" w14:paraId="7026CD7C" w14:textId="77777777" w:rsidTr="00727E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2"/>
        </w:trPr>
        <w:tc>
          <w:tcPr>
            <w:tcW w:w="1699" w:type="dxa"/>
            <w:shd w:val="clear" w:color="auto" w:fill="6B6B6B" w:themeFill="background2" w:themeFillShade="BF"/>
          </w:tcPr>
          <w:p w14:paraId="4AFAA332" w14:textId="6D27AF2B" w:rsidR="00727EA9" w:rsidRPr="00727EA9" w:rsidRDefault="00727EA9" w:rsidP="00727EA9">
            <w:r>
              <w:t xml:space="preserve">    S NO</w:t>
            </w:r>
          </w:p>
        </w:tc>
        <w:tc>
          <w:tcPr>
            <w:tcW w:w="1699" w:type="dxa"/>
            <w:shd w:val="clear" w:color="auto" w:fill="6B6B6B" w:themeFill="background2" w:themeFillShade="BF"/>
          </w:tcPr>
          <w:p w14:paraId="0C5387F7" w14:textId="627E0581" w:rsidR="00727EA9" w:rsidRPr="00727EA9" w:rsidRDefault="00727EA9" w:rsidP="00727EA9">
            <w:pPr>
              <w:rPr>
                <w:sz w:val="20"/>
              </w:rPr>
            </w:pPr>
            <w:r>
              <w:t xml:space="preserve">       Date</w:t>
            </w:r>
          </w:p>
        </w:tc>
        <w:tc>
          <w:tcPr>
            <w:tcW w:w="1699" w:type="dxa"/>
            <w:shd w:val="clear" w:color="auto" w:fill="6B6B6B" w:themeFill="background2" w:themeFillShade="BF"/>
          </w:tcPr>
          <w:p w14:paraId="7B93B730" w14:textId="17A61968" w:rsidR="00727EA9" w:rsidRPr="00727EA9" w:rsidRDefault="00727EA9" w:rsidP="00727EA9">
            <w:r w:rsidRPr="00727EA9">
              <w:t>Version#</w:t>
            </w:r>
          </w:p>
        </w:tc>
        <w:tc>
          <w:tcPr>
            <w:tcW w:w="1699" w:type="dxa"/>
            <w:shd w:val="clear" w:color="auto" w:fill="6B6B6B" w:themeFill="background2" w:themeFillShade="BF"/>
          </w:tcPr>
          <w:p w14:paraId="6CE7AFEF" w14:textId="5A2961B4" w:rsidR="00727EA9" w:rsidRPr="00727EA9" w:rsidRDefault="00727EA9" w:rsidP="00727EA9">
            <w:r w:rsidRPr="00727EA9">
              <w:t xml:space="preserve">Section </w:t>
            </w:r>
            <w:proofErr w:type="spellStart"/>
            <w:r w:rsidRPr="00727EA9">
              <w:t>chnaged</w:t>
            </w:r>
            <w:proofErr w:type="spellEnd"/>
          </w:p>
        </w:tc>
        <w:tc>
          <w:tcPr>
            <w:tcW w:w="1699" w:type="dxa"/>
            <w:shd w:val="clear" w:color="auto" w:fill="6B6B6B" w:themeFill="background2" w:themeFillShade="BF"/>
          </w:tcPr>
          <w:p w14:paraId="0F555BA3" w14:textId="009615B4" w:rsidR="00727EA9" w:rsidRPr="00727EA9" w:rsidRDefault="00727EA9" w:rsidP="00727EA9">
            <w:r w:rsidRPr="00727EA9">
              <w:t>Details of changes made</w:t>
            </w:r>
          </w:p>
        </w:tc>
        <w:tc>
          <w:tcPr>
            <w:tcW w:w="1699" w:type="dxa"/>
            <w:shd w:val="clear" w:color="auto" w:fill="6B6B6B" w:themeFill="background2" w:themeFillShade="BF"/>
          </w:tcPr>
          <w:p w14:paraId="58A940C6" w14:textId="18CB4FAB" w:rsidR="00727EA9" w:rsidRPr="00727EA9" w:rsidRDefault="00727EA9" w:rsidP="00727EA9">
            <w:r w:rsidRPr="00727EA9">
              <w:t>Approved by</w:t>
            </w:r>
          </w:p>
        </w:tc>
      </w:tr>
      <w:tr w:rsidR="00727EA9" w14:paraId="6F60C74A" w14:textId="77777777" w:rsidTr="00727EA9">
        <w:tc>
          <w:tcPr>
            <w:tcW w:w="1699" w:type="dxa"/>
          </w:tcPr>
          <w:p w14:paraId="1BA5FAEC" w14:textId="56E6A7E0" w:rsidR="00727EA9" w:rsidRPr="00727EA9" w:rsidRDefault="00727EA9" w:rsidP="00727EA9">
            <w:r w:rsidRPr="00727EA9">
              <w:t>1.</w:t>
            </w:r>
          </w:p>
        </w:tc>
        <w:tc>
          <w:tcPr>
            <w:tcW w:w="1699" w:type="dxa"/>
          </w:tcPr>
          <w:p w14:paraId="4997E05D" w14:textId="77777777" w:rsidR="00727EA9" w:rsidRDefault="00727EA9" w:rsidP="00727EA9"/>
        </w:tc>
        <w:tc>
          <w:tcPr>
            <w:tcW w:w="1699" w:type="dxa"/>
          </w:tcPr>
          <w:p w14:paraId="62872534" w14:textId="77777777" w:rsidR="00727EA9" w:rsidRDefault="00727EA9" w:rsidP="00727EA9"/>
        </w:tc>
        <w:tc>
          <w:tcPr>
            <w:tcW w:w="1699" w:type="dxa"/>
          </w:tcPr>
          <w:p w14:paraId="75AB186D" w14:textId="77777777" w:rsidR="00727EA9" w:rsidRDefault="00727EA9" w:rsidP="00727EA9"/>
        </w:tc>
        <w:tc>
          <w:tcPr>
            <w:tcW w:w="1699" w:type="dxa"/>
          </w:tcPr>
          <w:p w14:paraId="3FD4F3F3" w14:textId="77777777" w:rsidR="00727EA9" w:rsidRDefault="00727EA9" w:rsidP="00727EA9"/>
        </w:tc>
        <w:tc>
          <w:tcPr>
            <w:tcW w:w="1699" w:type="dxa"/>
          </w:tcPr>
          <w:p w14:paraId="679F8FE9" w14:textId="77777777" w:rsidR="00727EA9" w:rsidRDefault="00727EA9" w:rsidP="00727EA9"/>
        </w:tc>
      </w:tr>
      <w:tr w:rsidR="00727EA9" w14:paraId="1C711FA1" w14:textId="77777777" w:rsidTr="00727EA9">
        <w:tc>
          <w:tcPr>
            <w:tcW w:w="1699" w:type="dxa"/>
          </w:tcPr>
          <w:p w14:paraId="6ECA666E" w14:textId="69C31B02" w:rsidR="00727EA9" w:rsidRPr="00727EA9" w:rsidRDefault="00727EA9" w:rsidP="00727EA9">
            <w:r w:rsidRPr="00727EA9">
              <w:t>2.</w:t>
            </w:r>
          </w:p>
        </w:tc>
        <w:tc>
          <w:tcPr>
            <w:tcW w:w="1699" w:type="dxa"/>
          </w:tcPr>
          <w:p w14:paraId="65C8703C" w14:textId="77777777" w:rsidR="00727EA9" w:rsidRDefault="00727EA9" w:rsidP="00727EA9"/>
        </w:tc>
        <w:tc>
          <w:tcPr>
            <w:tcW w:w="1699" w:type="dxa"/>
          </w:tcPr>
          <w:p w14:paraId="5586ABC0" w14:textId="77777777" w:rsidR="00727EA9" w:rsidRDefault="00727EA9" w:rsidP="00727EA9"/>
        </w:tc>
        <w:tc>
          <w:tcPr>
            <w:tcW w:w="1699" w:type="dxa"/>
          </w:tcPr>
          <w:p w14:paraId="2A77CB8E" w14:textId="77777777" w:rsidR="00727EA9" w:rsidRDefault="00727EA9" w:rsidP="00727EA9"/>
        </w:tc>
        <w:tc>
          <w:tcPr>
            <w:tcW w:w="1699" w:type="dxa"/>
          </w:tcPr>
          <w:p w14:paraId="50C8C227" w14:textId="77777777" w:rsidR="00727EA9" w:rsidRDefault="00727EA9" w:rsidP="00727EA9"/>
        </w:tc>
        <w:tc>
          <w:tcPr>
            <w:tcW w:w="1699" w:type="dxa"/>
          </w:tcPr>
          <w:p w14:paraId="40CD3B84" w14:textId="77777777" w:rsidR="00727EA9" w:rsidRDefault="00727EA9" w:rsidP="00727EA9"/>
        </w:tc>
      </w:tr>
    </w:tbl>
    <w:p w14:paraId="1F786D32" w14:textId="77777777" w:rsidR="00727EA9" w:rsidRPr="008D4ECC" w:rsidRDefault="00727EA9" w:rsidP="00727EA9"/>
    <w:sectPr w:rsidR="00727EA9" w:rsidRPr="008D4ECC" w:rsidSect="00E218F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pgSz w:w="11906" w:h="16838" w:code="9"/>
      <w:pgMar w:top="851" w:right="851" w:bottom="360" w:left="851" w:header="851" w:footer="2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187B14" w14:textId="77777777" w:rsidR="00DA1F95" w:rsidRDefault="00DA1F95" w:rsidP="00727EA9">
      <w:r>
        <w:separator/>
      </w:r>
    </w:p>
    <w:p w14:paraId="47369DAF" w14:textId="77777777" w:rsidR="00DA1F95" w:rsidRDefault="00DA1F95" w:rsidP="00727EA9"/>
    <w:p w14:paraId="154C2050" w14:textId="77777777" w:rsidR="00DA1F95" w:rsidRDefault="00DA1F95" w:rsidP="00727EA9"/>
  </w:endnote>
  <w:endnote w:type="continuationSeparator" w:id="0">
    <w:p w14:paraId="6AF4A06A" w14:textId="77777777" w:rsidR="00DA1F95" w:rsidRDefault="00DA1F95" w:rsidP="00727EA9">
      <w:r>
        <w:continuationSeparator/>
      </w:r>
    </w:p>
    <w:p w14:paraId="45BAE437" w14:textId="77777777" w:rsidR="00DA1F95" w:rsidRDefault="00DA1F95" w:rsidP="00727EA9"/>
    <w:p w14:paraId="2DD1E66D" w14:textId="77777777" w:rsidR="00DA1F95" w:rsidRDefault="00DA1F95" w:rsidP="00727EA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C" w14:textId="77777777" w:rsidR="00E3634F" w:rsidRDefault="00E3634F" w:rsidP="00727EA9">
    <w:pPr>
      <w:pStyle w:val="Footer"/>
    </w:pPr>
  </w:p>
  <w:p w14:paraId="5E49A9DD" w14:textId="77777777" w:rsidR="00E3634F" w:rsidRDefault="00E3634F" w:rsidP="00727EA9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3C566E" w14:textId="77777777" w:rsidR="00E3634F" w:rsidRDefault="00E3634F" w:rsidP="00727EA9">
    <w:r w:rsidRPr="00DD3832">
      <w:t>©201</w:t>
    </w:r>
    <w:r>
      <w:t>5</w:t>
    </w:r>
    <w:r w:rsidRPr="00DD3832">
      <w:t xml:space="preserve"> Capgemini. All rights reserved.</w:t>
    </w:r>
    <w:r>
      <w:br/>
    </w:r>
    <w:r w:rsidRPr="00DD3832">
      <w:t>The information contained in this document is proprietary and confidential. For Capgemini only.</w:t>
    </w:r>
    <w:r w:rsidRPr="000E00E7">
      <w:rPr>
        <w:color w:val="808080" w:themeColor="background1" w:themeShade="80"/>
      </w:rPr>
      <w:t xml:space="preserve">   </w:t>
    </w:r>
    <w:r w:rsidRPr="008B6B15">
      <w:t xml:space="preserve">| </w:t>
    </w:r>
  </w:p>
  <w:p w14:paraId="5E49A9DE" w14:textId="36C297F9" w:rsidR="00E3634F" w:rsidRPr="00D318E1" w:rsidRDefault="00E3634F" w:rsidP="00727EA9">
    <w:pPr>
      <w:rPr>
        <w:color w:val="808080" w:themeColor="background1" w:themeShade="80"/>
      </w:rPr>
    </w:pPr>
    <w:r w:rsidRPr="00155339">
      <w:t>DMT/RM01/TMP</w:t>
    </w:r>
    <w:r>
      <w:t xml:space="preserve"> 21 </w:t>
    </w:r>
    <w:r w:rsidRPr="008B6B15">
      <w:t>January 2016 |</w:t>
    </w:r>
    <w:r w:rsidRPr="000E00E7">
      <w:rPr>
        <w:color w:val="808080" w:themeColor="background1" w:themeShade="80"/>
      </w:rPr>
      <w:t xml:space="preserve">  </w:t>
    </w:r>
    <w:r>
      <w:t xml:space="preserve"> Version   |   1.1</w:t>
    </w:r>
    <w:r w:rsidRPr="000E00E7">
      <w:rPr>
        <w:color w:val="808080" w:themeColor="background1" w:themeShade="80"/>
      </w:rPr>
      <w:t xml:space="preserve">   |   </w:t>
    </w:r>
    <w:sdt>
      <w:sdtPr>
        <w:rPr>
          <w:color w:val="808080" w:themeColor="background1" w:themeShade="80"/>
          <w:lang w:val="fr-FR"/>
        </w:rPr>
        <w:id w:val="250395305"/>
        <w:docPartObj>
          <w:docPartGallery w:val="Page Numbers (Top of Page)"/>
          <w:docPartUnique/>
        </w:docPartObj>
      </w:sdtPr>
      <w:sdtEndPr>
        <w:rPr>
          <w:color w:val="auto"/>
        </w:rPr>
      </w:sdtEndPr>
      <w:sdtContent>
        <w:r w:rsidRPr="00DD3832">
          <w:rPr>
            <w:b/>
            <w:lang w:val="fr-FR"/>
          </w:rPr>
          <w:fldChar w:fldCharType="begin"/>
        </w:r>
        <w:r w:rsidRPr="00DD3832">
          <w:rPr>
            <w:b/>
            <w:lang w:val="fr-FR"/>
          </w:rPr>
          <w:instrText xml:space="preserve"> PAGE </w:instrText>
        </w:r>
        <w:r w:rsidRPr="00DD3832">
          <w:rPr>
            <w:b/>
            <w:lang w:val="fr-FR"/>
          </w:rPr>
          <w:fldChar w:fldCharType="separate"/>
        </w:r>
        <w:r w:rsidR="00076565">
          <w:rPr>
            <w:b/>
            <w:noProof/>
            <w:lang w:val="fr-FR"/>
          </w:rPr>
          <w:t>4</w:t>
        </w:r>
        <w:r w:rsidRPr="00DD3832">
          <w:rPr>
            <w:b/>
            <w:lang w:val="fr-FR"/>
          </w:rPr>
          <w:fldChar w:fldCharType="end"/>
        </w:r>
        <w:r>
          <w:rPr>
            <w:lang w:val="fr-FR"/>
          </w:rPr>
          <w:t xml:space="preserve"> / </w:t>
        </w:r>
        <w:r>
          <w:rPr>
            <w:lang w:val="fr-FR"/>
          </w:rPr>
          <w:fldChar w:fldCharType="begin"/>
        </w:r>
        <w:r>
          <w:rPr>
            <w:lang w:val="fr-FR"/>
          </w:rPr>
          <w:instrText xml:space="preserve"> NUMPAGES  </w:instrText>
        </w:r>
        <w:r>
          <w:rPr>
            <w:lang w:val="fr-FR"/>
          </w:rPr>
          <w:fldChar w:fldCharType="separate"/>
        </w:r>
        <w:r w:rsidR="00076565">
          <w:rPr>
            <w:noProof/>
            <w:lang w:val="fr-FR"/>
          </w:rPr>
          <w:t>12</w:t>
        </w:r>
        <w:r>
          <w:rPr>
            <w:lang w:val="fr-FR"/>
          </w:rPr>
          <w:fldChar w:fldCharType="end"/>
        </w:r>
      </w:sdtContent>
    </w:sdt>
  </w:p>
  <w:p w14:paraId="5E49A9DF" w14:textId="77777777" w:rsidR="00E3634F" w:rsidRDefault="00E3634F" w:rsidP="00727EA9"/>
  <w:p w14:paraId="5E49A9E0" w14:textId="77777777" w:rsidR="00E3634F" w:rsidRDefault="00E3634F" w:rsidP="00727EA9"/>
  <w:p w14:paraId="5E49A9E1" w14:textId="77777777" w:rsidR="00E3634F" w:rsidRDefault="00E3634F" w:rsidP="00727EA9"/>
  <w:p w14:paraId="5E49A9E2" w14:textId="1842743F" w:rsidR="00E3634F" w:rsidRDefault="00E3634F" w:rsidP="00727EA9"/>
  <w:p w14:paraId="48726609" w14:textId="23A45DB7" w:rsidR="00E3634F" w:rsidRPr="005E7574" w:rsidRDefault="00E3634F" w:rsidP="00727EA9">
    <w:r>
      <w:t>Capgemini Internal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E16603" w14:textId="77777777" w:rsidR="00DA1F95" w:rsidRDefault="00DA1F95" w:rsidP="00727EA9">
      <w:r>
        <w:separator/>
      </w:r>
    </w:p>
    <w:p w14:paraId="201352FD" w14:textId="77777777" w:rsidR="00DA1F95" w:rsidRDefault="00DA1F95" w:rsidP="00727EA9"/>
    <w:p w14:paraId="20637BD8" w14:textId="77777777" w:rsidR="00DA1F95" w:rsidRDefault="00DA1F95" w:rsidP="00727EA9"/>
  </w:footnote>
  <w:footnote w:type="continuationSeparator" w:id="0">
    <w:p w14:paraId="5228BCC1" w14:textId="77777777" w:rsidR="00DA1F95" w:rsidRDefault="00DA1F95" w:rsidP="00727EA9">
      <w:r>
        <w:continuationSeparator/>
      </w:r>
    </w:p>
    <w:p w14:paraId="7FDE1FE3" w14:textId="77777777" w:rsidR="00DA1F95" w:rsidRDefault="00DA1F95" w:rsidP="00727EA9"/>
    <w:p w14:paraId="077A3743" w14:textId="77777777" w:rsidR="00DA1F95" w:rsidRDefault="00DA1F95" w:rsidP="00727EA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7" w14:textId="77777777" w:rsidR="00E3634F" w:rsidRDefault="00DA1F95" w:rsidP="00727EA9">
    <w:pPr>
      <w:pStyle w:val="Header"/>
    </w:pPr>
    <w:r>
      <w:rPr>
        <w:noProof/>
      </w:rPr>
      <w:pict w14:anchorId="5E49A9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2" o:spid="_x0000_s2050" type="#_x0000_t136" style="position:absolute;left:0;text-align:left;margin-left:0;margin-top:0;width:283.5pt;height:41.25pt;rotation:315;z-index:-2516520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  <w:p w14:paraId="5E49A9D8" w14:textId="77777777" w:rsidR="00E3634F" w:rsidRDefault="00E3634F" w:rsidP="00727EA9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9" w14:textId="50C89381" w:rsidR="00E3634F" w:rsidRPr="003308F8" w:rsidRDefault="00DA1F95" w:rsidP="00727EA9">
    <w:pPr>
      <w:pStyle w:val="Header"/>
    </w:pPr>
    <w:r>
      <w:rPr>
        <w:noProof/>
      </w:rPr>
      <w:pict w14:anchorId="5E49A9E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3" o:spid="_x0000_s2051" type="#_x0000_t136" style="position:absolute;left:0;text-align:left;margin-left:0;margin-top:0;width:283.5pt;height:41.25pt;rotation:315;z-index:-251650048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  <w:r w:rsidR="00E3634F" w:rsidRPr="003308F8">
      <w:rPr>
        <w:noProof/>
        <w:lang w:val="en-US" w:eastAsia="en-US"/>
      </w:rPr>
      <w:drawing>
        <wp:anchor distT="0" distB="0" distL="114300" distR="114300" simplePos="0" relativeHeight="251658240" behindDoc="0" locked="1" layoutInCell="1" allowOverlap="0" wp14:anchorId="5E49A9E6" wp14:editId="5E49A9E7">
          <wp:simplePos x="0" y="0"/>
          <wp:positionH relativeFrom="page">
            <wp:posOffset>533400</wp:posOffset>
          </wp:positionH>
          <wp:positionV relativeFrom="page">
            <wp:posOffset>542925</wp:posOffset>
          </wp:positionV>
          <wp:extent cx="2162175" cy="533400"/>
          <wp:effectExtent l="19050" t="0" r="9525" b="0"/>
          <wp:wrapNone/>
          <wp:docPr id="9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pgemini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3634F">
      <w:t>Use Case Specification</w:t>
    </w:r>
  </w:p>
  <w:p w14:paraId="5E49A9DA" w14:textId="77777777" w:rsidR="00E3634F" w:rsidRDefault="00E3634F" w:rsidP="00727EA9"/>
  <w:p w14:paraId="5E49A9DB" w14:textId="77777777" w:rsidR="00E3634F" w:rsidRDefault="00E3634F" w:rsidP="00727EA9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E3" w14:textId="77777777" w:rsidR="00E3634F" w:rsidRDefault="00DA1F95" w:rsidP="00727EA9">
    <w:pPr>
      <w:pStyle w:val="Header"/>
    </w:pPr>
    <w:r>
      <w:rPr>
        <w:noProof/>
      </w:rPr>
      <w:pict w14:anchorId="5E49A9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1" o:spid="_x0000_s2049" type="#_x0000_t136" style="position:absolute;left:0;text-align:left;margin-left:0;margin-top:0;width:283.5pt;height:41.25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D3BE6"/>
    <w:multiLevelType w:val="hybridMultilevel"/>
    <w:tmpl w:val="ADAADD24"/>
    <w:lvl w:ilvl="0" w:tplc="B33CB5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96C1796"/>
    <w:multiLevelType w:val="multilevel"/>
    <w:tmpl w:val="24E6F9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C6365D1"/>
    <w:multiLevelType w:val="hybridMultilevel"/>
    <w:tmpl w:val="4C84EDAE"/>
    <w:lvl w:ilvl="0" w:tplc="AD8EC1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D963DE"/>
    <w:multiLevelType w:val="hybridMultilevel"/>
    <w:tmpl w:val="FE8E12C2"/>
    <w:lvl w:ilvl="0" w:tplc="0409000F">
      <w:start w:val="1"/>
      <w:numFmt w:val="decimal"/>
      <w:pStyle w:val="Bullet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31594D"/>
    <w:multiLevelType w:val="hybridMultilevel"/>
    <w:tmpl w:val="4C84EDAE"/>
    <w:lvl w:ilvl="0" w:tplc="AD8EC1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3A6A67"/>
    <w:multiLevelType w:val="hybridMultilevel"/>
    <w:tmpl w:val="EE98CC46"/>
    <w:lvl w:ilvl="0" w:tplc="7438E716">
      <w:start w:val="1"/>
      <w:numFmt w:val="lowerLetter"/>
      <w:pStyle w:val="Number2"/>
      <w:lvlText w:val="%1."/>
      <w:lvlJc w:val="left"/>
      <w:pPr>
        <w:tabs>
          <w:tab w:val="num" w:pos="2282"/>
        </w:tabs>
        <w:ind w:left="2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3FF1BCB"/>
    <w:multiLevelType w:val="hybridMultilevel"/>
    <w:tmpl w:val="4C84EDAE"/>
    <w:lvl w:ilvl="0" w:tplc="AD8EC1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4F16B2"/>
    <w:multiLevelType w:val="hybridMultilevel"/>
    <w:tmpl w:val="4C84EDAE"/>
    <w:lvl w:ilvl="0" w:tplc="AD8EC1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627711D"/>
    <w:multiLevelType w:val="hybridMultilevel"/>
    <w:tmpl w:val="4C84EDAE"/>
    <w:lvl w:ilvl="0" w:tplc="AD8EC1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63B6178"/>
    <w:multiLevelType w:val="hybridMultilevel"/>
    <w:tmpl w:val="2512907E"/>
    <w:lvl w:ilvl="0" w:tplc="06E4D1C6">
      <w:start w:val="1"/>
      <w:numFmt w:val="bullet"/>
      <w:pStyle w:val="Figure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2319D6"/>
    <w:multiLevelType w:val="hybridMultilevel"/>
    <w:tmpl w:val="9092C87C"/>
    <w:lvl w:ilvl="0" w:tplc="D138E508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AF024B"/>
    <w:multiLevelType w:val="hybridMultilevel"/>
    <w:tmpl w:val="FACE7A1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1C156BE"/>
    <w:multiLevelType w:val="hybridMultilevel"/>
    <w:tmpl w:val="C63A3DA8"/>
    <w:lvl w:ilvl="0" w:tplc="C304027C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27F4175"/>
    <w:multiLevelType w:val="hybridMultilevel"/>
    <w:tmpl w:val="B12A2CFC"/>
    <w:lvl w:ilvl="0" w:tplc="8620DC36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3026B38"/>
    <w:multiLevelType w:val="hybridMultilevel"/>
    <w:tmpl w:val="199A7C4A"/>
    <w:lvl w:ilvl="0" w:tplc="51FEDEF0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F7D2AC0"/>
    <w:multiLevelType w:val="hybridMultilevel"/>
    <w:tmpl w:val="DF289F2C"/>
    <w:lvl w:ilvl="0" w:tplc="FB64DC9C">
      <w:start w:val="1"/>
      <w:numFmt w:val="decimal"/>
      <w:pStyle w:val="StyleHeading1H1Mainheading1Heading1Heading10Head1h1Sec"/>
      <w:lvlText w:val="%1."/>
      <w:lvlJc w:val="left"/>
      <w:pPr>
        <w:tabs>
          <w:tab w:val="num" w:pos="720"/>
        </w:tabs>
        <w:ind w:left="720" w:hanging="360"/>
      </w:pPr>
    </w:lvl>
    <w:lvl w:ilvl="1" w:tplc="EBF243C6">
      <w:numFmt w:val="none"/>
      <w:lvlText w:val=""/>
      <w:lvlJc w:val="left"/>
      <w:pPr>
        <w:tabs>
          <w:tab w:val="num" w:pos="360"/>
        </w:tabs>
      </w:pPr>
    </w:lvl>
    <w:lvl w:ilvl="2" w:tplc="7A545B72">
      <w:numFmt w:val="none"/>
      <w:lvlText w:val=""/>
      <w:lvlJc w:val="left"/>
      <w:pPr>
        <w:tabs>
          <w:tab w:val="num" w:pos="360"/>
        </w:tabs>
      </w:pPr>
    </w:lvl>
    <w:lvl w:ilvl="3" w:tplc="9DB0CF26">
      <w:numFmt w:val="none"/>
      <w:lvlText w:val=""/>
      <w:lvlJc w:val="left"/>
      <w:pPr>
        <w:tabs>
          <w:tab w:val="num" w:pos="360"/>
        </w:tabs>
      </w:pPr>
    </w:lvl>
    <w:lvl w:ilvl="4" w:tplc="9B3CC99E">
      <w:numFmt w:val="none"/>
      <w:lvlText w:val=""/>
      <w:lvlJc w:val="left"/>
      <w:pPr>
        <w:tabs>
          <w:tab w:val="num" w:pos="360"/>
        </w:tabs>
      </w:pPr>
    </w:lvl>
    <w:lvl w:ilvl="5" w:tplc="27A0B03C">
      <w:numFmt w:val="none"/>
      <w:lvlText w:val=""/>
      <w:lvlJc w:val="left"/>
      <w:pPr>
        <w:tabs>
          <w:tab w:val="num" w:pos="360"/>
        </w:tabs>
      </w:pPr>
    </w:lvl>
    <w:lvl w:ilvl="6" w:tplc="8FF06D30">
      <w:numFmt w:val="none"/>
      <w:lvlText w:val=""/>
      <w:lvlJc w:val="left"/>
      <w:pPr>
        <w:tabs>
          <w:tab w:val="num" w:pos="360"/>
        </w:tabs>
      </w:pPr>
    </w:lvl>
    <w:lvl w:ilvl="7" w:tplc="2E1670F6">
      <w:numFmt w:val="none"/>
      <w:lvlText w:val=""/>
      <w:lvlJc w:val="left"/>
      <w:pPr>
        <w:tabs>
          <w:tab w:val="num" w:pos="360"/>
        </w:tabs>
      </w:pPr>
    </w:lvl>
    <w:lvl w:ilvl="8" w:tplc="128E162C">
      <w:numFmt w:val="none"/>
      <w:lvlText w:val=""/>
      <w:lvlJc w:val="left"/>
      <w:pPr>
        <w:tabs>
          <w:tab w:val="num" w:pos="360"/>
        </w:tabs>
      </w:pPr>
    </w:lvl>
  </w:abstractNum>
  <w:abstractNum w:abstractNumId="16" w15:restartNumberingAfterBreak="0">
    <w:nsid w:val="50301708"/>
    <w:multiLevelType w:val="hybridMultilevel"/>
    <w:tmpl w:val="7AA6BB3A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7" w15:restartNumberingAfterBreak="0">
    <w:nsid w:val="595F5DD2"/>
    <w:multiLevelType w:val="hybridMultilevel"/>
    <w:tmpl w:val="B58C5F68"/>
    <w:lvl w:ilvl="0" w:tplc="23E0B002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AC269EF"/>
    <w:multiLevelType w:val="hybridMultilevel"/>
    <w:tmpl w:val="BAACF5EC"/>
    <w:lvl w:ilvl="0" w:tplc="CF44E46C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9" w15:restartNumberingAfterBreak="0">
    <w:nsid w:val="6CB812DB"/>
    <w:multiLevelType w:val="hybridMultilevel"/>
    <w:tmpl w:val="4C84EDAE"/>
    <w:lvl w:ilvl="0" w:tplc="AD8EC1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ADC0FBF"/>
    <w:multiLevelType w:val="hybridMultilevel"/>
    <w:tmpl w:val="A9C2E280"/>
    <w:lvl w:ilvl="0" w:tplc="CEF65F70">
      <w:start w:val="1"/>
      <w:numFmt w:val="decimal"/>
      <w:pStyle w:val="NormalNotesBulleted"/>
      <w:lvlText w:val="%1."/>
      <w:lvlJc w:val="left"/>
      <w:pPr>
        <w:tabs>
          <w:tab w:val="num" w:pos="720"/>
        </w:tabs>
        <w:ind w:left="720" w:hanging="360"/>
      </w:pPr>
    </w:lvl>
    <w:lvl w:ilvl="1" w:tplc="D7D234A8">
      <w:start w:val="30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CE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C7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EB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EF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A6B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281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68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356248"/>
    <w:multiLevelType w:val="hybridMultilevel"/>
    <w:tmpl w:val="CD7000E2"/>
    <w:lvl w:ilvl="0" w:tplc="F12CD9B0">
      <w:start w:val="1"/>
      <w:numFmt w:val="decimal"/>
      <w:pStyle w:val="Number1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3"/>
  </w:num>
  <w:num w:numId="3">
    <w:abstractNumId w:val="9"/>
  </w:num>
  <w:num w:numId="4">
    <w:abstractNumId w:val="21"/>
  </w:num>
  <w:num w:numId="5">
    <w:abstractNumId w:val="5"/>
  </w:num>
  <w:num w:numId="6">
    <w:abstractNumId w:val="15"/>
  </w:num>
  <w:num w:numId="7">
    <w:abstractNumId w:val="10"/>
  </w:num>
  <w:num w:numId="8">
    <w:abstractNumId w:val="1"/>
  </w:num>
  <w:num w:numId="9">
    <w:abstractNumId w:val="18"/>
  </w:num>
  <w:num w:numId="10">
    <w:abstractNumId w:val="4"/>
  </w:num>
  <w:num w:numId="11">
    <w:abstractNumId w:val="6"/>
  </w:num>
  <w:num w:numId="12">
    <w:abstractNumId w:val="2"/>
  </w:num>
  <w:num w:numId="13">
    <w:abstractNumId w:val="19"/>
  </w:num>
  <w:num w:numId="14">
    <w:abstractNumId w:val="8"/>
  </w:num>
  <w:num w:numId="15">
    <w:abstractNumId w:val="16"/>
  </w:num>
  <w:num w:numId="16">
    <w:abstractNumId w:val="7"/>
  </w:num>
  <w:num w:numId="17">
    <w:abstractNumId w:val="12"/>
  </w:num>
  <w:num w:numId="18">
    <w:abstractNumId w:val="14"/>
  </w:num>
  <w:num w:numId="19">
    <w:abstractNumId w:val="13"/>
  </w:num>
  <w:num w:numId="20">
    <w:abstractNumId w:val="17"/>
  </w:num>
  <w:num w:numId="21">
    <w:abstractNumId w:val="0"/>
  </w:num>
  <w:num w:numId="22">
    <w:abstractNumId w:val="1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8F8"/>
    <w:rsid w:val="000019F0"/>
    <w:rsid w:val="000063BE"/>
    <w:rsid w:val="000126FA"/>
    <w:rsid w:val="00014210"/>
    <w:rsid w:val="00045BE2"/>
    <w:rsid w:val="00076565"/>
    <w:rsid w:val="0008331A"/>
    <w:rsid w:val="00096043"/>
    <w:rsid w:val="000C5717"/>
    <w:rsid w:val="000E00E7"/>
    <w:rsid w:val="0011398D"/>
    <w:rsid w:val="0012666F"/>
    <w:rsid w:val="00137DCF"/>
    <w:rsid w:val="00141B52"/>
    <w:rsid w:val="00150EC1"/>
    <w:rsid w:val="00155262"/>
    <w:rsid w:val="00155339"/>
    <w:rsid w:val="00164AD1"/>
    <w:rsid w:val="0017290A"/>
    <w:rsid w:val="001804C0"/>
    <w:rsid w:val="00191E8B"/>
    <w:rsid w:val="0019751B"/>
    <w:rsid w:val="001A1E4F"/>
    <w:rsid w:val="001C4D77"/>
    <w:rsid w:val="00201D1D"/>
    <w:rsid w:val="00233482"/>
    <w:rsid w:val="002572DB"/>
    <w:rsid w:val="00283C0A"/>
    <w:rsid w:val="002D0988"/>
    <w:rsid w:val="002F046F"/>
    <w:rsid w:val="00303E5A"/>
    <w:rsid w:val="003308F8"/>
    <w:rsid w:val="003315D3"/>
    <w:rsid w:val="00332A79"/>
    <w:rsid w:val="00334B92"/>
    <w:rsid w:val="00356BD8"/>
    <w:rsid w:val="00395294"/>
    <w:rsid w:val="004027C9"/>
    <w:rsid w:val="004035B2"/>
    <w:rsid w:val="004347D3"/>
    <w:rsid w:val="00444FD6"/>
    <w:rsid w:val="00472619"/>
    <w:rsid w:val="00472DB3"/>
    <w:rsid w:val="004A7DCD"/>
    <w:rsid w:val="004B0354"/>
    <w:rsid w:val="004C3902"/>
    <w:rsid w:val="004E2CF7"/>
    <w:rsid w:val="004E7445"/>
    <w:rsid w:val="00530E5A"/>
    <w:rsid w:val="00532F82"/>
    <w:rsid w:val="0053544D"/>
    <w:rsid w:val="00552AEE"/>
    <w:rsid w:val="005B3604"/>
    <w:rsid w:val="005D4827"/>
    <w:rsid w:val="005E5169"/>
    <w:rsid w:val="005E7574"/>
    <w:rsid w:val="00605B2D"/>
    <w:rsid w:val="00626360"/>
    <w:rsid w:val="006349A0"/>
    <w:rsid w:val="006403D2"/>
    <w:rsid w:val="0064586A"/>
    <w:rsid w:val="00657125"/>
    <w:rsid w:val="00667576"/>
    <w:rsid w:val="00680AC2"/>
    <w:rsid w:val="006A615C"/>
    <w:rsid w:val="006B0A33"/>
    <w:rsid w:val="006E255B"/>
    <w:rsid w:val="006F2735"/>
    <w:rsid w:val="006F2AE6"/>
    <w:rsid w:val="007235EA"/>
    <w:rsid w:val="00727EA9"/>
    <w:rsid w:val="00775844"/>
    <w:rsid w:val="0078609B"/>
    <w:rsid w:val="00790A92"/>
    <w:rsid w:val="007A16C6"/>
    <w:rsid w:val="007B4E6B"/>
    <w:rsid w:val="007C7699"/>
    <w:rsid w:val="007F1270"/>
    <w:rsid w:val="008036AF"/>
    <w:rsid w:val="00850205"/>
    <w:rsid w:val="00851F9A"/>
    <w:rsid w:val="00882A5D"/>
    <w:rsid w:val="008A7999"/>
    <w:rsid w:val="008B529B"/>
    <w:rsid w:val="008B6B15"/>
    <w:rsid w:val="008C1551"/>
    <w:rsid w:val="008C4D3F"/>
    <w:rsid w:val="008D1CF1"/>
    <w:rsid w:val="008D634D"/>
    <w:rsid w:val="0091126A"/>
    <w:rsid w:val="0091275A"/>
    <w:rsid w:val="00935785"/>
    <w:rsid w:val="009410F1"/>
    <w:rsid w:val="009768DB"/>
    <w:rsid w:val="0098706E"/>
    <w:rsid w:val="009A6B54"/>
    <w:rsid w:val="009A7052"/>
    <w:rsid w:val="009B4999"/>
    <w:rsid w:val="009E54F6"/>
    <w:rsid w:val="009F5790"/>
    <w:rsid w:val="00A10DE5"/>
    <w:rsid w:val="00A1407A"/>
    <w:rsid w:val="00A208B1"/>
    <w:rsid w:val="00A33C06"/>
    <w:rsid w:val="00A65EC7"/>
    <w:rsid w:val="00A971EE"/>
    <w:rsid w:val="00AA1A32"/>
    <w:rsid w:val="00AA3B75"/>
    <w:rsid w:val="00AC4943"/>
    <w:rsid w:val="00AE6300"/>
    <w:rsid w:val="00AE6C7C"/>
    <w:rsid w:val="00AE763E"/>
    <w:rsid w:val="00AF154C"/>
    <w:rsid w:val="00AF402D"/>
    <w:rsid w:val="00AF5631"/>
    <w:rsid w:val="00B136BF"/>
    <w:rsid w:val="00B231E6"/>
    <w:rsid w:val="00B34985"/>
    <w:rsid w:val="00B45EA4"/>
    <w:rsid w:val="00B6395B"/>
    <w:rsid w:val="00B80750"/>
    <w:rsid w:val="00BF4D7B"/>
    <w:rsid w:val="00C13A48"/>
    <w:rsid w:val="00C22274"/>
    <w:rsid w:val="00C24AC2"/>
    <w:rsid w:val="00C3602B"/>
    <w:rsid w:val="00C37DC8"/>
    <w:rsid w:val="00C4433F"/>
    <w:rsid w:val="00C57E5C"/>
    <w:rsid w:val="00C65776"/>
    <w:rsid w:val="00C82F93"/>
    <w:rsid w:val="00C84AE8"/>
    <w:rsid w:val="00C934E4"/>
    <w:rsid w:val="00C97676"/>
    <w:rsid w:val="00D00798"/>
    <w:rsid w:val="00D12ADC"/>
    <w:rsid w:val="00D16345"/>
    <w:rsid w:val="00D316EB"/>
    <w:rsid w:val="00D318E1"/>
    <w:rsid w:val="00D34796"/>
    <w:rsid w:val="00D40824"/>
    <w:rsid w:val="00D55179"/>
    <w:rsid w:val="00D62EB9"/>
    <w:rsid w:val="00D72962"/>
    <w:rsid w:val="00DA1F95"/>
    <w:rsid w:val="00DB1EBF"/>
    <w:rsid w:val="00DB732D"/>
    <w:rsid w:val="00DC40E6"/>
    <w:rsid w:val="00DD3832"/>
    <w:rsid w:val="00DD3DC0"/>
    <w:rsid w:val="00E12319"/>
    <w:rsid w:val="00E218F1"/>
    <w:rsid w:val="00E26304"/>
    <w:rsid w:val="00E3634F"/>
    <w:rsid w:val="00E545A5"/>
    <w:rsid w:val="00EA36BC"/>
    <w:rsid w:val="00EB68F1"/>
    <w:rsid w:val="00ED7534"/>
    <w:rsid w:val="00EF3FE5"/>
    <w:rsid w:val="00F11BF2"/>
    <w:rsid w:val="00F27F5E"/>
    <w:rsid w:val="00F31BF2"/>
    <w:rsid w:val="00F56846"/>
    <w:rsid w:val="00F76F15"/>
    <w:rsid w:val="00F8410D"/>
    <w:rsid w:val="00F9573D"/>
    <w:rsid w:val="00FC181B"/>
    <w:rsid w:val="00FE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E49A99B"/>
  <w15:docId w15:val="{13110E80-811C-4F0D-927D-7A0426013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727EA9"/>
    <w:pPr>
      <w:tabs>
        <w:tab w:val="left" w:pos="9639"/>
      </w:tabs>
      <w:spacing w:after="0" w:line="240" w:lineRule="auto"/>
    </w:pPr>
    <w:rPr>
      <w:rFonts w:ascii="Arial" w:eastAsia="Times New Roman" w:hAnsi="Arial" w:cs="Arial"/>
      <w:sz w:val="24"/>
      <w:szCs w:val="20"/>
      <w:lang w:val="en-IN" w:eastAsia="fr-FR" w:bidi="ar-SA"/>
    </w:rPr>
  </w:style>
  <w:style w:type="paragraph" w:styleId="Heading1">
    <w:name w:val="heading 1"/>
    <w:aliases w:val="H1,Main heading,1 Heading 1,Heading 10,Head1,h1,Section,GE Heading 1,Main Heading,l1,Header 1,Chapter Heading,Titre§,II+,I,Section Head,Perot,L1,MainHeader,ASAPHeading 1,ShaileshHeading 1,Part,Heading apps,BMS Heading 1,Part1,Part2"/>
    <w:basedOn w:val="Normal"/>
    <w:next w:val="Normal"/>
    <w:link w:val="Heading1Char"/>
    <w:qFormat/>
    <w:rsid w:val="00F56846"/>
    <w:pPr>
      <w:spacing w:before="300" w:after="40" w:line="276" w:lineRule="auto"/>
      <w:outlineLvl w:val="0"/>
    </w:pPr>
    <w:rPr>
      <w:rFonts w:asciiTheme="majorHAnsi" w:eastAsiaTheme="majorEastAsia" w:hAnsiTheme="majorHAnsi" w:cstheme="majorBidi"/>
      <w:b/>
      <w:bCs/>
      <w:color w:val="ED771A" w:themeColor="accent2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E26304"/>
    <w:pPr>
      <w:spacing w:before="300" w:after="40" w:line="276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D771A" w:themeColor="accent2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2D0988"/>
    <w:pPr>
      <w:pBdr>
        <w:left w:val="single" w:sz="48" w:space="2" w:color="ED771A" w:themeColor="accent2"/>
        <w:bottom w:val="single" w:sz="4" w:space="0" w:color="ED771A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0988"/>
    <w:pPr>
      <w:pBdr>
        <w:left w:val="single" w:sz="4" w:space="2" w:color="ED771A" w:themeColor="accent2"/>
        <w:bottom w:val="single" w:sz="4" w:space="2" w:color="ED771A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2D0988"/>
    <w:pPr>
      <w:pBdr>
        <w:left w:val="dotted" w:sz="4" w:space="2" w:color="ED771A" w:themeColor="accent2"/>
        <w:bottom w:val="dotted" w:sz="4" w:space="2" w:color="ED771A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2D0988"/>
    <w:pPr>
      <w:pBdr>
        <w:bottom w:val="single" w:sz="4" w:space="2" w:color="F7C8A3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2D0988"/>
    <w:pPr>
      <w:pBdr>
        <w:bottom w:val="dotted" w:sz="4" w:space="2" w:color="F4AD75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2D0988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71A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nhideWhenUsed/>
    <w:qFormat/>
    <w:rsid w:val="002D0988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71A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Main heading Char,1 Heading 1 Char,Heading 10 Char,Head1 Char,h1 Char,Section Char,GE Heading 1 Char,Main Heading Char,l1 Char,Header 1 Char,Chapter Heading Char,Titre§ Char,II+ Char,I Char,Section Head Char,Perot Char,L1 Char"/>
    <w:basedOn w:val="DefaultParagraphFont"/>
    <w:link w:val="Heading1"/>
    <w:rsid w:val="00F56846"/>
    <w:rPr>
      <w:rFonts w:asciiTheme="majorHAnsi" w:eastAsiaTheme="majorEastAsia" w:hAnsiTheme="majorHAnsi" w:cstheme="majorBidi"/>
      <w:b/>
      <w:bCs/>
      <w:color w:val="ED771A" w:themeColor="accent2"/>
      <w:sz w:val="24"/>
      <w:lang w:eastAsia="fr-FR" w:bidi="ar-SA"/>
    </w:rPr>
  </w:style>
  <w:style w:type="character" w:customStyle="1" w:styleId="Heading2Char">
    <w:name w:val="Heading 2 Char"/>
    <w:basedOn w:val="DefaultParagraphFont"/>
    <w:link w:val="Heading2"/>
    <w:rsid w:val="00E26304"/>
    <w:rPr>
      <w:rFonts w:asciiTheme="majorHAnsi" w:eastAsiaTheme="majorEastAsia" w:hAnsiTheme="majorHAnsi" w:cstheme="majorBidi"/>
      <w:b/>
      <w:bCs/>
      <w:color w:val="ED771A" w:themeColor="accent2"/>
      <w:lang w:eastAsia="fr-FR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  <w:sz w:val="20"/>
      <w:szCs w:val="20"/>
    </w:rPr>
  </w:style>
  <w:style w:type="paragraph" w:styleId="Caption">
    <w:name w:val="caption"/>
    <w:aliases w:val="FigureCaption"/>
    <w:basedOn w:val="Normal"/>
    <w:next w:val="Normal"/>
    <w:unhideWhenUsed/>
    <w:qFormat/>
    <w:rsid w:val="00F27F5E"/>
    <w:rPr>
      <w:rFonts w:ascii="Arial Bold" w:hAnsi="Arial Bold"/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D0988"/>
    <w:pPr>
      <w:pBdr>
        <w:top w:val="single" w:sz="48" w:space="0" w:color="ED771A" w:themeColor="accent2"/>
        <w:bottom w:val="single" w:sz="48" w:space="0" w:color="ED771A" w:themeColor="accent2"/>
      </w:pBdr>
      <w:shd w:val="clear" w:color="auto" w:fill="ED771A" w:themeFill="accent2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2D098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71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88"/>
    <w:pPr>
      <w:pBdr>
        <w:bottom w:val="dotted" w:sz="8" w:space="10" w:color="ED771A" w:themeColor="accent2"/>
      </w:pBdr>
      <w:spacing w:before="200" w:after="900"/>
      <w:jc w:val="center"/>
    </w:pPr>
    <w:rPr>
      <w:rFonts w:asciiTheme="majorHAnsi" w:eastAsiaTheme="majorEastAsia" w:hAnsiTheme="majorHAnsi" w:cstheme="majorBidi"/>
      <w:color w:val="793A09" w:themeColor="accent2" w:themeShade="7F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988"/>
    <w:rPr>
      <w:rFonts w:asciiTheme="majorHAnsi" w:eastAsiaTheme="majorEastAsia" w:hAnsiTheme="majorHAnsi" w:cstheme="majorBidi"/>
      <w:i/>
      <w:iCs/>
      <w:color w:val="793A09" w:themeColor="accent2" w:themeShade="7F"/>
      <w:sz w:val="24"/>
      <w:szCs w:val="24"/>
    </w:rPr>
  </w:style>
  <w:style w:type="character" w:styleId="Strong">
    <w:name w:val="Strong"/>
    <w:uiPriority w:val="22"/>
    <w:qFormat/>
    <w:rsid w:val="002D0988"/>
    <w:rPr>
      <w:b/>
      <w:bCs/>
      <w:spacing w:val="0"/>
    </w:rPr>
  </w:style>
  <w:style w:type="character" w:styleId="Emphasis">
    <w:name w:val="Emphasis"/>
    <w:qFormat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bdr w:val="single" w:sz="18" w:space="0" w:color="FBE3D0" w:themeColor="accent2" w:themeTint="33"/>
      <w:shd w:val="clear" w:color="auto" w:fill="FBE3D0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D0988"/>
  </w:style>
  <w:style w:type="character" w:customStyle="1" w:styleId="NoSpacingChar">
    <w:name w:val="No Spacing Char"/>
    <w:basedOn w:val="DefaultParagraphFont"/>
    <w:link w:val="NoSpacing"/>
    <w:uiPriority w:val="1"/>
    <w:locked/>
    <w:rsid w:val="002D0988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0988"/>
    <w:p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0988"/>
    <w:rPr>
      <w:color w:val="B6580E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D0988"/>
    <w:rPr>
      <w:color w:val="B6580E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88"/>
    <w:pPr>
      <w:pBdr>
        <w:top w:val="dotted" w:sz="8" w:space="10" w:color="ED771A" w:themeColor="accent2"/>
        <w:bottom w:val="dotted" w:sz="8" w:space="10" w:color="ED771A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71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sz w:val="20"/>
      <w:szCs w:val="20"/>
    </w:rPr>
  </w:style>
  <w:style w:type="character" w:styleId="SubtleEmphasis">
    <w:name w:val="Subtle Emphasis"/>
    <w:uiPriority w:val="19"/>
    <w:qFormat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styleId="IntenseEmphasis">
    <w:name w:val="Intense Emphasis"/>
    <w:uiPriority w:val="21"/>
    <w:qFormat/>
    <w:rsid w:val="002D098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71A" w:themeColor="accent2"/>
      <w:shd w:val="clear" w:color="auto" w:fill="ED771A" w:themeFill="accent2"/>
      <w:vertAlign w:val="baseline"/>
    </w:rPr>
  </w:style>
  <w:style w:type="character" w:styleId="SubtleReference">
    <w:name w:val="Subtle Reference"/>
    <w:uiPriority w:val="31"/>
    <w:qFormat/>
    <w:rsid w:val="002D0988"/>
    <w:rPr>
      <w:i/>
      <w:iCs/>
      <w:smallCaps/>
      <w:color w:val="ED771A" w:themeColor="accent2"/>
      <w:u w:color="ED771A" w:themeColor="accent2"/>
    </w:rPr>
  </w:style>
  <w:style w:type="character" w:styleId="IntenseReference">
    <w:name w:val="Intense Reference"/>
    <w:uiPriority w:val="32"/>
    <w:qFormat/>
    <w:rsid w:val="002D0988"/>
    <w:rPr>
      <w:b/>
      <w:bCs/>
      <w:i/>
      <w:iCs/>
      <w:smallCaps/>
      <w:color w:val="ED771A" w:themeColor="accent2"/>
      <w:u w:color="ED771A" w:themeColor="accent2"/>
    </w:rPr>
  </w:style>
  <w:style w:type="character" w:styleId="BookTitle">
    <w:name w:val="Book Title"/>
    <w:uiPriority w:val="33"/>
    <w:qFormat/>
    <w:rsid w:val="002D0988"/>
    <w:rPr>
      <w:rFonts w:asciiTheme="majorHAnsi" w:eastAsiaTheme="majorEastAsia" w:hAnsiTheme="majorHAnsi" w:cstheme="majorBidi"/>
      <w:b/>
      <w:bCs/>
      <w:i/>
      <w:iCs/>
      <w:smallCaps/>
      <w:color w:val="B6580E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0988"/>
    <w:pPr>
      <w:outlineLvl w:val="9"/>
    </w:pPr>
  </w:style>
  <w:style w:type="paragraph" w:styleId="Header">
    <w:name w:val="header"/>
    <w:basedOn w:val="Normal"/>
    <w:next w:val="Normal"/>
    <w:link w:val="HeaderChar"/>
    <w:autoRedefine/>
    <w:rsid w:val="003308F8"/>
    <w:pPr>
      <w:tabs>
        <w:tab w:val="left" w:pos="8505"/>
      </w:tabs>
      <w:spacing w:before="300" w:after="720"/>
      <w:jc w:val="right"/>
    </w:pPr>
    <w:rPr>
      <w:iCs/>
      <w:smallCaps/>
      <w:color w:val="909090" w:themeColor="background2"/>
      <w:sz w:val="28"/>
    </w:rPr>
  </w:style>
  <w:style w:type="character" w:customStyle="1" w:styleId="HeaderChar">
    <w:name w:val="Header Char"/>
    <w:basedOn w:val="DefaultParagraphFont"/>
    <w:link w:val="Header"/>
    <w:semiHidden/>
    <w:rsid w:val="003308F8"/>
    <w:rPr>
      <w:rFonts w:ascii="Arial" w:eastAsia="Times New Roman" w:hAnsi="Arial" w:cs="Arial"/>
      <w:iCs/>
      <w:smallCaps/>
      <w:color w:val="909090" w:themeColor="background2"/>
      <w:sz w:val="28"/>
      <w:szCs w:val="16"/>
      <w:lang w:eastAsia="fr-FR" w:bidi="ar-SA"/>
    </w:rPr>
  </w:style>
  <w:style w:type="paragraph" w:styleId="Footer">
    <w:name w:val="footer"/>
    <w:basedOn w:val="Normal"/>
    <w:link w:val="FooterChar"/>
    <w:unhideWhenUsed/>
    <w:rsid w:val="00B45EA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5EA4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B45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Normal"/>
    <w:rsid w:val="003308F8"/>
    <w:pPr>
      <w:shd w:val="pct20" w:color="auto" w:fill="FFFFFF"/>
      <w:tabs>
        <w:tab w:val="clear" w:pos="9639"/>
      </w:tabs>
      <w:autoSpaceDE w:val="0"/>
      <w:autoSpaceDN w:val="0"/>
    </w:pPr>
    <w:rPr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C57E5C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5C"/>
    <w:rPr>
      <w:rFonts w:ascii="Tahoma" w:eastAsia="Times New Roman" w:hAnsi="Tahoma" w:cs="Tahoma"/>
      <w:sz w:val="16"/>
      <w:szCs w:val="16"/>
      <w:lang w:eastAsia="fr-F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C3902"/>
    <w:pPr>
      <w:tabs>
        <w:tab w:val="clear" w:pos="9639"/>
      </w:tabs>
      <w:spacing w:after="100"/>
    </w:pPr>
  </w:style>
  <w:style w:type="character" w:styleId="Hyperlink">
    <w:name w:val="Hyperlink"/>
    <w:uiPriority w:val="99"/>
    <w:rsid w:val="004C3902"/>
    <w:rPr>
      <w:color w:val="0000FF"/>
      <w:u w:val="single"/>
    </w:rPr>
  </w:style>
  <w:style w:type="paragraph" w:customStyle="1" w:styleId="Default">
    <w:name w:val="Default"/>
    <w:rsid w:val="00B231E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64AD1"/>
    <w:pPr>
      <w:tabs>
        <w:tab w:val="clear" w:pos="9639"/>
      </w:tabs>
      <w:spacing w:after="100"/>
      <w:ind w:left="160"/>
    </w:pPr>
  </w:style>
  <w:style w:type="paragraph" w:styleId="TOC3">
    <w:name w:val="toc 3"/>
    <w:basedOn w:val="Normal"/>
    <w:next w:val="Normal"/>
    <w:autoRedefine/>
    <w:unhideWhenUsed/>
    <w:rsid w:val="00164AD1"/>
    <w:pPr>
      <w:tabs>
        <w:tab w:val="clear" w:pos="9639"/>
      </w:tabs>
      <w:spacing w:after="100"/>
      <w:ind w:left="320"/>
    </w:pPr>
  </w:style>
  <w:style w:type="paragraph" w:customStyle="1" w:styleId="List1Exp">
    <w:name w:val="List1_Exp"/>
    <w:basedOn w:val="Normal"/>
    <w:rsid w:val="00164AD1"/>
    <w:pPr>
      <w:keepLines/>
      <w:tabs>
        <w:tab w:val="clear" w:pos="9639"/>
      </w:tabs>
      <w:spacing w:before="20"/>
      <w:ind w:left="1080"/>
    </w:pPr>
    <w:rPr>
      <w:rFonts w:eastAsia="MS Mincho" w:cs="Times New Roman"/>
      <w:szCs w:val="21"/>
      <w:lang w:eastAsia="en-US"/>
    </w:rPr>
  </w:style>
  <w:style w:type="paragraph" w:customStyle="1" w:styleId="TableText">
    <w:name w:val="TableText"/>
    <w:basedOn w:val="Normal"/>
    <w:rsid w:val="00164AD1"/>
    <w:pPr>
      <w:keepLines/>
      <w:tabs>
        <w:tab w:val="clear" w:pos="9639"/>
      </w:tabs>
      <w:spacing w:before="40" w:after="40"/>
    </w:pPr>
    <w:rPr>
      <w:rFonts w:eastAsia="MS Mincho" w:cs="Times New Roman"/>
      <w:sz w:val="18"/>
      <w:lang w:eastAsia="en-US"/>
    </w:rPr>
  </w:style>
  <w:style w:type="paragraph" w:customStyle="1" w:styleId="TableHead">
    <w:name w:val="TableHead"/>
    <w:basedOn w:val="TableText"/>
    <w:rsid w:val="00164AD1"/>
    <w:pPr>
      <w:keepNext/>
      <w:spacing w:after="60"/>
      <w:jc w:val="center"/>
    </w:pPr>
    <w:rPr>
      <w:rFonts w:ascii="Arial Bold" w:hAnsi="Arial Bold"/>
      <w:b/>
      <w:sz w:val="20"/>
    </w:rPr>
  </w:style>
  <w:style w:type="paragraph" w:customStyle="1" w:styleId="Title1">
    <w:name w:val="Title1"/>
    <w:basedOn w:val="Normal"/>
    <w:next w:val="Normal"/>
    <w:rsid w:val="00164AD1"/>
    <w:pPr>
      <w:tabs>
        <w:tab w:val="clear" w:pos="9639"/>
      </w:tabs>
      <w:spacing w:before="480"/>
      <w:ind w:left="1915" w:hanging="1915"/>
      <w:jc w:val="center"/>
    </w:pPr>
    <w:rPr>
      <w:rFonts w:eastAsia="MS Mincho" w:cs="Times New Roman"/>
      <w:b/>
      <w:bCs/>
      <w:caps/>
      <w:spacing w:val="-4"/>
      <w:sz w:val="36"/>
      <w:szCs w:val="48"/>
      <w:lang w:eastAsia="ja-JP"/>
    </w:rPr>
  </w:style>
  <w:style w:type="paragraph" w:customStyle="1" w:styleId="Subtitle1">
    <w:name w:val="Subtitle1"/>
    <w:basedOn w:val="Normal"/>
    <w:next w:val="List1Exp"/>
    <w:rsid w:val="00164AD1"/>
    <w:pPr>
      <w:tabs>
        <w:tab w:val="clear" w:pos="9639"/>
      </w:tabs>
      <w:spacing w:before="40" w:line="280" w:lineRule="atLeast"/>
      <w:jc w:val="center"/>
      <w:outlineLvl w:val="1"/>
    </w:pPr>
    <w:rPr>
      <w:rFonts w:eastAsia="MS Mincho"/>
      <w:b/>
      <w:bCs/>
      <w:caps/>
      <w:spacing w:val="-4"/>
      <w:szCs w:val="32"/>
      <w:lang w:eastAsia="en-US"/>
    </w:rPr>
  </w:style>
  <w:style w:type="paragraph" w:customStyle="1" w:styleId="Normal1">
    <w:name w:val="Normal1"/>
    <w:basedOn w:val="Normal"/>
    <w:rsid w:val="00164AD1"/>
    <w:pPr>
      <w:tabs>
        <w:tab w:val="clear" w:pos="9639"/>
      </w:tabs>
      <w:spacing w:before="120"/>
    </w:pPr>
    <w:rPr>
      <w:rFonts w:eastAsia="MS Mincho" w:cs="Times New Roman"/>
      <w:szCs w:val="24"/>
      <w:lang w:eastAsia="en-US"/>
    </w:rPr>
  </w:style>
  <w:style w:type="paragraph" w:customStyle="1" w:styleId="RevisionTitle1">
    <w:name w:val="RevisionTitle1"/>
    <w:basedOn w:val="Normal"/>
    <w:rsid w:val="00164AD1"/>
    <w:pPr>
      <w:pageBreakBefore/>
      <w:tabs>
        <w:tab w:val="clear" w:pos="9639"/>
      </w:tabs>
      <w:spacing w:before="400" w:after="120"/>
      <w:jc w:val="center"/>
    </w:pPr>
    <w:rPr>
      <w:rFonts w:ascii="Arial Bold" w:hAnsi="Arial Bold"/>
      <w:b/>
      <w:sz w:val="32"/>
      <w:szCs w:val="22"/>
      <w:lang w:eastAsia="en-US"/>
    </w:rPr>
  </w:style>
  <w:style w:type="paragraph" w:customStyle="1" w:styleId="Subhead">
    <w:name w:val="Subhead"/>
    <w:basedOn w:val="Normal"/>
    <w:rsid w:val="00164AD1"/>
    <w:pPr>
      <w:tabs>
        <w:tab w:val="clear" w:pos="9639"/>
      </w:tabs>
      <w:spacing w:before="60"/>
    </w:pPr>
    <w:rPr>
      <w:rFonts w:eastAsia="MS Mincho" w:cs="Times New Roman"/>
      <w:b/>
      <w:szCs w:val="24"/>
      <w:lang w:eastAsia="en-US"/>
    </w:rPr>
  </w:style>
  <w:style w:type="paragraph" w:customStyle="1" w:styleId="Instructions">
    <w:name w:val="Instructions"/>
    <w:basedOn w:val="Normal"/>
    <w:next w:val="Normal"/>
    <w:link w:val="InstructionsChar"/>
    <w:rsid w:val="00164AD1"/>
    <w:pPr>
      <w:tabs>
        <w:tab w:val="clear" w:pos="9639"/>
      </w:tabs>
      <w:overflowPunct w:val="0"/>
      <w:autoSpaceDE w:val="0"/>
      <w:autoSpaceDN w:val="0"/>
      <w:adjustRightInd w:val="0"/>
      <w:spacing w:before="120" w:after="120"/>
      <w:textAlignment w:val="baseline"/>
    </w:pPr>
    <w:rPr>
      <w:rFonts w:cs="Times New Roman"/>
      <w:i/>
      <w:color w:val="FF0000"/>
      <w:lang w:val="en-CA" w:eastAsia="en-US"/>
    </w:rPr>
  </w:style>
  <w:style w:type="character" w:customStyle="1" w:styleId="InstructionsChar">
    <w:name w:val="Instructions Char"/>
    <w:link w:val="Instructions"/>
    <w:rsid w:val="00164AD1"/>
    <w:rPr>
      <w:rFonts w:ascii="Arial" w:eastAsia="Times New Roman" w:hAnsi="Arial" w:cs="Times New Roman"/>
      <w:i/>
      <w:color w:val="FF0000"/>
      <w:sz w:val="20"/>
      <w:szCs w:val="20"/>
      <w:lang w:val="en-CA" w:bidi="ar-SA"/>
    </w:rPr>
  </w:style>
  <w:style w:type="paragraph" w:customStyle="1" w:styleId="NormalNotesBulleted">
    <w:name w:val="Normal Notes Bulleted"/>
    <w:basedOn w:val="Normal"/>
    <w:rsid w:val="00164AD1"/>
    <w:pPr>
      <w:numPr>
        <w:numId w:val="1"/>
      </w:numPr>
      <w:tabs>
        <w:tab w:val="clear" w:pos="9639"/>
      </w:tabs>
    </w:pPr>
    <w:rPr>
      <w:rFonts w:ascii="Trebuchet MS" w:hAnsi="Trebuchet MS" w:cs="Times New Roman"/>
      <w:bCs/>
      <w:color w:val="000000"/>
      <w:szCs w:val="22"/>
      <w:lang w:eastAsia="en-US"/>
    </w:rPr>
  </w:style>
  <w:style w:type="paragraph" w:customStyle="1" w:styleId="Bullet1">
    <w:name w:val="Bullet1"/>
    <w:basedOn w:val="List1Exp"/>
    <w:rsid w:val="00D55179"/>
    <w:pPr>
      <w:tabs>
        <w:tab w:val="num" w:pos="360"/>
        <w:tab w:val="num" w:pos="720"/>
      </w:tabs>
      <w:ind w:hanging="360"/>
    </w:pPr>
  </w:style>
  <w:style w:type="paragraph" w:customStyle="1" w:styleId="Figure">
    <w:name w:val="Figure"/>
    <w:basedOn w:val="List1Exp"/>
    <w:next w:val="Caption"/>
    <w:rsid w:val="00D55179"/>
    <w:pPr>
      <w:keepNext/>
      <w:numPr>
        <w:numId w:val="3"/>
      </w:numPr>
      <w:tabs>
        <w:tab w:val="clear" w:pos="1560"/>
      </w:tabs>
      <w:ind w:left="720" w:firstLine="0"/>
    </w:pPr>
  </w:style>
  <w:style w:type="paragraph" w:customStyle="1" w:styleId="Number1">
    <w:name w:val="Number1"/>
    <w:basedOn w:val="Bullet1"/>
    <w:rsid w:val="00D55179"/>
    <w:pPr>
      <w:numPr>
        <w:numId w:val="4"/>
      </w:numPr>
      <w:spacing w:before="60"/>
    </w:pPr>
  </w:style>
  <w:style w:type="paragraph" w:customStyle="1" w:styleId="Bullet2">
    <w:name w:val="Bullet2"/>
    <w:basedOn w:val="Normal"/>
    <w:rsid w:val="00D55179"/>
    <w:pPr>
      <w:keepLines/>
      <w:numPr>
        <w:numId w:val="2"/>
      </w:numPr>
      <w:tabs>
        <w:tab w:val="clear" w:pos="9639"/>
        <w:tab w:val="num" w:pos="360"/>
      </w:tabs>
      <w:spacing w:before="60"/>
      <w:ind w:left="1800"/>
    </w:pPr>
    <w:rPr>
      <w:rFonts w:eastAsia="MS Mincho" w:cs="Times New Roman"/>
      <w:szCs w:val="21"/>
      <w:lang w:eastAsia="en-US"/>
    </w:rPr>
  </w:style>
  <w:style w:type="paragraph" w:customStyle="1" w:styleId="fpTableHeader">
    <w:name w:val="fpTableHeader"/>
    <w:basedOn w:val="TableText"/>
    <w:rsid w:val="00D55179"/>
    <w:pPr>
      <w:autoSpaceDE w:val="0"/>
      <w:autoSpaceDN w:val="0"/>
      <w:jc w:val="both"/>
    </w:pPr>
    <w:rPr>
      <w:rFonts w:ascii="Arial Bold" w:eastAsia="Times New Roman" w:hAnsi="Arial Bold"/>
      <w:b/>
      <w:bCs/>
      <w:sz w:val="20"/>
    </w:rPr>
  </w:style>
  <w:style w:type="paragraph" w:customStyle="1" w:styleId="List2Exp">
    <w:name w:val="List2_Exp"/>
    <w:basedOn w:val="List1Exp"/>
    <w:rsid w:val="00D55179"/>
    <w:pPr>
      <w:ind w:left="1800"/>
    </w:pPr>
  </w:style>
  <w:style w:type="paragraph" w:styleId="BodyTextIndent3">
    <w:name w:val="Body Text Indent 3"/>
    <w:basedOn w:val="Normal"/>
    <w:link w:val="BodyTextIndent3Char"/>
    <w:rsid w:val="004E7445"/>
    <w:pPr>
      <w:tabs>
        <w:tab w:val="clear" w:pos="9639"/>
      </w:tabs>
      <w:jc w:val="both"/>
    </w:pPr>
    <w:rPr>
      <w:rFonts w:ascii="Trebuchet MS" w:hAnsi="Trebuchet MS" w:cs="Times New Roman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E7445"/>
    <w:rPr>
      <w:rFonts w:ascii="Trebuchet MS" w:eastAsia="Times New Roman" w:hAnsi="Trebuchet MS" w:cs="Times New Roman"/>
      <w:sz w:val="20"/>
      <w:szCs w:val="24"/>
      <w:lang w:bidi="ar-SA"/>
    </w:rPr>
  </w:style>
  <w:style w:type="paragraph" w:styleId="BodyTextIndent">
    <w:name w:val="Body Text Indent"/>
    <w:basedOn w:val="Normal"/>
    <w:link w:val="BodyTextIndentChar"/>
    <w:rsid w:val="004E7445"/>
    <w:pPr>
      <w:tabs>
        <w:tab w:val="clear" w:pos="9639"/>
      </w:tabs>
      <w:spacing w:before="60" w:after="120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E7445"/>
    <w:rPr>
      <w:rFonts w:ascii="Arial" w:eastAsia="MS Mincho" w:hAnsi="Arial" w:cs="Times New Roman"/>
      <w:sz w:val="20"/>
      <w:szCs w:val="24"/>
      <w:lang w:bidi="ar-SA"/>
    </w:rPr>
  </w:style>
  <w:style w:type="paragraph" w:styleId="NormalWeb">
    <w:name w:val="Normal (Web)"/>
    <w:basedOn w:val="Normal"/>
    <w:unhideWhenUsed/>
    <w:rsid w:val="004E7445"/>
    <w:pPr>
      <w:tabs>
        <w:tab w:val="clear" w:pos="9639"/>
      </w:tabs>
      <w:spacing w:before="100" w:beforeAutospacing="1" w:after="100" w:afterAutospacing="1"/>
    </w:pPr>
    <w:rPr>
      <w:rFonts w:ascii="Times New Roman" w:eastAsiaTheme="minorEastAsia" w:hAnsi="Times New Roman" w:cs="Times New Roman"/>
      <w:szCs w:val="24"/>
      <w:lang w:eastAsia="en-US"/>
    </w:rPr>
  </w:style>
  <w:style w:type="character" w:styleId="CommentReference">
    <w:name w:val="annotation reference"/>
    <w:semiHidden/>
    <w:rsid w:val="002F046F"/>
    <w:rPr>
      <w:rFonts w:ascii="Trebuchet MS" w:hAnsi="Trebuchet MS"/>
      <w:sz w:val="16"/>
    </w:rPr>
  </w:style>
  <w:style w:type="paragraph" w:styleId="CommentText">
    <w:name w:val="annotation text"/>
    <w:basedOn w:val="Normal"/>
    <w:link w:val="CommentTextChar"/>
    <w:semiHidden/>
    <w:rsid w:val="002F046F"/>
    <w:pPr>
      <w:tabs>
        <w:tab w:val="clear" w:pos="9639"/>
      </w:tabs>
      <w:spacing w:before="6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2F046F"/>
    <w:rPr>
      <w:rFonts w:ascii="Trebuchet MS" w:eastAsia="MS Mincho" w:hAnsi="Trebuchet MS" w:cs="Times New Roman"/>
      <w:sz w:val="20"/>
      <w:szCs w:val="20"/>
      <w:lang w:bidi="ar-SA"/>
    </w:rPr>
  </w:style>
  <w:style w:type="character" w:styleId="EndnoteReference">
    <w:name w:val="endnote reference"/>
    <w:semiHidden/>
    <w:rsid w:val="002F046F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F046F"/>
    <w:pPr>
      <w:tabs>
        <w:tab w:val="clear" w:pos="9639"/>
      </w:tabs>
      <w:spacing w:before="220"/>
    </w:pPr>
    <w:rPr>
      <w:rFonts w:eastAsia="MS Mincho" w:cs="Times New Roman"/>
      <w:szCs w:val="24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character" w:styleId="FootnoteReference">
    <w:name w:val="footnote reference"/>
    <w:basedOn w:val="DefaultParagraphFont"/>
    <w:semiHidden/>
    <w:rsid w:val="002F046F"/>
  </w:style>
  <w:style w:type="paragraph" w:styleId="FootnoteText">
    <w:name w:val="footnote text"/>
    <w:basedOn w:val="Normal"/>
    <w:link w:val="FootnoteTextChar"/>
    <w:semiHidden/>
    <w:rsid w:val="002F046F"/>
    <w:pPr>
      <w:tabs>
        <w:tab w:val="clear" w:pos="9639"/>
      </w:tabs>
      <w:spacing w:before="60" w:line="240" w:lineRule="exact"/>
      <w:ind w:left="120" w:hanging="120"/>
    </w:pPr>
    <w:rPr>
      <w:rFonts w:eastAsia="MS Mincho" w:cs="Times New Roman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Index1">
    <w:name w:val="index 1"/>
    <w:basedOn w:val="Normal"/>
    <w:autoRedefine/>
    <w:semiHidden/>
    <w:rsid w:val="002F046F"/>
    <w:pPr>
      <w:tabs>
        <w:tab w:val="clear" w:pos="9639"/>
      </w:tabs>
      <w:spacing w:before="60" w:line="180" w:lineRule="atLeast"/>
      <w:ind w:left="240" w:hanging="240"/>
    </w:pPr>
    <w:rPr>
      <w:rFonts w:ascii="Verdana" w:eastAsia="MS Mincho" w:hAnsi="Verdana" w:cs="Times New Roman"/>
      <w:sz w:val="18"/>
      <w:szCs w:val="18"/>
      <w:lang w:eastAsia="en-US"/>
    </w:rPr>
  </w:style>
  <w:style w:type="paragraph" w:styleId="Index2">
    <w:name w:val="index 2"/>
    <w:basedOn w:val="Index1"/>
    <w:autoRedefine/>
    <w:semiHidden/>
    <w:rsid w:val="002F046F"/>
    <w:pPr>
      <w:ind w:left="480"/>
    </w:pPr>
  </w:style>
  <w:style w:type="paragraph" w:styleId="IndexHeading">
    <w:name w:val="index heading"/>
    <w:basedOn w:val="Normal"/>
    <w:next w:val="Index1"/>
    <w:semiHidden/>
    <w:rsid w:val="002F046F"/>
    <w:pPr>
      <w:tabs>
        <w:tab w:val="clear" w:pos="9639"/>
      </w:tabs>
      <w:spacing w:before="60"/>
    </w:pPr>
    <w:rPr>
      <w:rFonts w:eastAsia="MS Mincho" w:cs="Times New Roman"/>
      <w:noProof/>
      <w:szCs w:val="24"/>
      <w:lang w:eastAsia="en-US"/>
    </w:rPr>
  </w:style>
  <w:style w:type="paragraph" w:customStyle="1" w:styleId="Number2">
    <w:name w:val="Number2"/>
    <w:rsid w:val="002F046F"/>
    <w:pPr>
      <w:keepLines/>
      <w:numPr>
        <w:numId w:val="5"/>
      </w:numPr>
      <w:spacing w:before="60" w:after="0" w:line="240" w:lineRule="auto"/>
    </w:pPr>
    <w:rPr>
      <w:rFonts w:ascii="Arial" w:eastAsia="MS Mincho" w:hAnsi="Arial" w:cs="Times New Roman"/>
      <w:sz w:val="20"/>
      <w:szCs w:val="24"/>
      <w:lang w:eastAsia="ja-JP" w:bidi="ar-SA"/>
    </w:rPr>
  </w:style>
  <w:style w:type="paragraph" w:customStyle="1" w:styleId="Logo">
    <w:name w:val="Logo"/>
    <w:basedOn w:val="Normal"/>
    <w:next w:val="Normal"/>
    <w:rsid w:val="002F046F"/>
    <w:pPr>
      <w:tabs>
        <w:tab w:val="clear" w:pos="9639"/>
      </w:tabs>
      <w:spacing w:before="60"/>
    </w:pPr>
    <w:rPr>
      <w:rFonts w:eastAsia="MS Mincho" w:cs="Times New Roman"/>
      <w:lang w:eastAsia="en-US"/>
    </w:rPr>
  </w:style>
  <w:style w:type="paragraph" w:customStyle="1" w:styleId="TableTitle">
    <w:name w:val="TableTitle"/>
    <w:basedOn w:val="Caption"/>
    <w:next w:val="TableText"/>
    <w:rsid w:val="002F046F"/>
    <w:pPr>
      <w:keepNext/>
      <w:keepLines/>
      <w:tabs>
        <w:tab w:val="clear" w:pos="9639"/>
        <w:tab w:val="left" w:pos="2640"/>
      </w:tabs>
      <w:spacing w:before="240" w:after="12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styleId="TOC4">
    <w:name w:val="toc 4"/>
    <w:basedOn w:val="TOC3"/>
    <w:next w:val="Normal"/>
    <w:autoRedefine/>
    <w:semiHidden/>
    <w:rsid w:val="002F046F"/>
    <w:pPr>
      <w:tabs>
        <w:tab w:val="right" w:leader="dot" w:pos="9600"/>
      </w:tabs>
      <w:spacing w:after="0" w:line="240" w:lineRule="atLeast"/>
      <w:ind w:left="1920" w:hanging="480"/>
    </w:pPr>
    <w:rPr>
      <w:rFonts w:ascii="Tahoma" w:eastAsia="MS Mincho" w:hAnsi="Tahoma" w:cs="Times New Roman"/>
      <w:noProof/>
      <w:szCs w:val="24"/>
      <w:lang w:eastAsia="en-US"/>
    </w:rPr>
  </w:style>
  <w:style w:type="paragraph" w:styleId="TOC5">
    <w:name w:val="toc 5"/>
    <w:basedOn w:val="TOC4"/>
    <w:next w:val="Normal"/>
    <w:autoRedefine/>
    <w:semiHidden/>
    <w:rsid w:val="002F046F"/>
    <w:pPr>
      <w:ind w:left="2400"/>
    </w:pPr>
  </w:style>
  <w:style w:type="paragraph" w:styleId="TOC6">
    <w:name w:val="toc 6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200"/>
    </w:pPr>
    <w:rPr>
      <w:rFonts w:eastAsia="MS Mincho" w:cs="Times New Roman"/>
      <w:szCs w:val="24"/>
      <w:lang w:eastAsia="en-US"/>
    </w:rPr>
  </w:style>
  <w:style w:type="paragraph" w:styleId="TOC7">
    <w:name w:val="toc 7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440"/>
    </w:pPr>
    <w:rPr>
      <w:rFonts w:eastAsia="MS Mincho" w:cs="Times New Roman"/>
      <w:szCs w:val="24"/>
      <w:lang w:eastAsia="en-US"/>
    </w:rPr>
  </w:style>
  <w:style w:type="paragraph" w:styleId="TOC8">
    <w:name w:val="toc 8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680"/>
    </w:pPr>
    <w:rPr>
      <w:rFonts w:eastAsia="MS Mincho" w:cs="Times New Roman"/>
      <w:szCs w:val="24"/>
      <w:lang w:eastAsia="en-US"/>
    </w:rPr>
  </w:style>
  <w:style w:type="paragraph" w:styleId="TOC9">
    <w:name w:val="toc 9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920"/>
    </w:pPr>
    <w:rPr>
      <w:rFonts w:eastAsia="MS Mincho" w:cs="Times New Roman"/>
      <w:szCs w:val="24"/>
      <w:lang w:eastAsia="en-US"/>
    </w:rPr>
  </w:style>
  <w:style w:type="paragraph" w:customStyle="1" w:styleId="a1Anchor1">
    <w:name w:val="a1Anchor1"/>
    <w:basedOn w:val="Figure"/>
    <w:next w:val="Normal"/>
    <w:rsid w:val="002F046F"/>
    <w:pPr>
      <w:keepNext w:val="0"/>
      <w:numPr>
        <w:numId w:val="0"/>
      </w:numPr>
      <w:spacing w:before="120"/>
      <w:ind w:left="1560"/>
    </w:pPr>
  </w:style>
  <w:style w:type="paragraph" w:customStyle="1" w:styleId="a2Anchor2">
    <w:name w:val="a2Anchor2"/>
    <w:basedOn w:val="a1Anchor1"/>
    <w:next w:val="Normal"/>
    <w:rsid w:val="002F046F"/>
    <w:pPr>
      <w:spacing w:before="100"/>
      <w:ind w:left="1920"/>
    </w:pPr>
  </w:style>
  <w:style w:type="character" w:styleId="PageNumber">
    <w:name w:val="page number"/>
    <w:rsid w:val="002F046F"/>
    <w:rPr>
      <w:rFonts w:ascii="Verdana" w:hAnsi="Verdana"/>
      <w:b/>
      <w:sz w:val="18"/>
      <w:szCs w:val="18"/>
    </w:rPr>
  </w:style>
  <w:style w:type="table" w:customStyle="1" w:styleId="TableAlign">
    <w:name w:val="TableAlign"/>
    <w:basedOn w:val="TableNormal"/>
    <w:rsid w:val="002F046F"/>
    <w:pPr>
      <w:spacing w:after="0" w:line="240" w:lineRule="auto"/>
    </w:pPr>
    <w:rPr>
      <w:rFonts w:ascii="Verdana" w:eastAsia="Times New Roman" w:hAnsi="Verdana" w:cs="Times New Roman"/>
      <w:sz w:val="16"/>
      <w:szCs w:val="20"/>
      <w:lang w:val="en-IN" w:eastAsia="en-IN" w:bidi="ar-SA"/>
    </w:rPr>
    <w:tblPr>
      <w:tblInd w:w="864" w:type="dxa"/>
      <w:tblBorders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tblPr/>
      <w:tcPr>
        <w:tcBorders>
          <w:top w:val="single" w:sz="12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  <w:shd w:val="pct10" w:color="auto" w:fill="auto"/>
      </w:tcPr>
    </w:tblStylePr>
  </w:style>
  <w:style w:type="paragraph" w:customStyle="1" w:styleId="FigureTitle">
    <w:name w:val="FigureTitle"/>
    <w:basedOn w:val="Caption"/>
    <w:next w:val="Figure"/>
    <w:rsid w:val="002F046F"/>
    <w:pPr>
      <w:keepNext/>
      <w:keepLines/>
      <w:tabs>
        <w:tab w:val="clear" w:pos="9639"/>
      </w:tabs>
      <w:spacing w:before="24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customStyle="1" w:styleId="Caption1">
    <w:name w:val="Caption1"/>
    <w:basedOn w:val="Normal"/>
    <w:next w:val="Heading1"/>
    <w:rsid w:val="002F046F"/>
    <w:pPr>
      <w:tabs>
        <w:tab w:val="clear" w:pos="9639"/>
      </w:tabs>
      <w:spacing w:before="400" w:after="120"/>
      <w:jc w:val="center"/>
    </w:pPr>
    <w:rPr>
      <w:rFonts w:ascii="Arial Bold" w:hAnsi="Arial Bold"/>
      <w:b/>
      <w:sz w:val="22"/>
      <w:szCs w:val="22"/>
      <w:lang w:eastAsia="en-US"/>
    </w:rPr>
  </w:style>
  <w:style w:type="paragraph" w:customStyle="1" w:styleId="FooterLine2">
    <w:name w:val="FooterLine2"/>
    <w:basedOn w:val="Footer"/>
    <w:rsid w:val="002F046F"/>
    <w:pPr>
      <w:tabs>
        <w:tab w:val="clear" w:pos="4536"/>
        <w:tab w:val="clear" w:pos="9072"/>
        <w:tab w:val="clear" w:pos="9639"/>
        <w:tab w:val="center" w:pos="4800"/>
        <w:tab w:val="right" w:pos="9600"/>
      </w:tabs>
      <w:spacing w:before="20" w:after="20"/>
      <w:jc w:val="center"/>
    </w:pPr>
    <w:rPr>
      <w:rFonts w:ascii="Arial Bold" w:eastAsia="MS Mincho" w:hAnsi="Arial Bold" w:cs="Times New Roman"/>
      <w:b/>
      <w:sz w:val="18"/>
      <w:szCs w:val="18"/>
      <w:lang w:eastAsia="en-US"/>
    </w:rPr>
  </w:style>
  <w:style w:type="paragraph" w:customStyle="1" w:styleId="SubheadExp">
    <w:name w:val="Subhead_Exp"/>
    <w:basedOn w:val="Normal"/>
    <w:rsid w:val="002F046F"/>
    <w:pPr>
      <w:tabs>
        <w:tab w:val="clear" w:pos="9639"/>
      </w:tabs>
      <w:spacing w:before="60"/>
      <w:ind w:left="1080"/>
    </w:pPr>
    <w:rPr>
      <w:rFonts w:eastAsia="MS Mincho" w:cs="Times New Roman"/>
      <w:szCs w:val="24"/>
      <w:lang w:eastAsia="en-US"/>
    </w:rPr>
  </w:style>
  <w:style w:type="paragraph" w:styleId="BodyText">
    <w:name w:val="Body Text"/>
    <w:basedOn w:val="Normal"/>
    <w:link w:val="BodyTextChar"/>
    <w:rsid w:val="002F046F"/>
    <w:pPr>
      <w:tabs>
        <w:tab w:val="clear" w:pos="9639"/>
      </w:tabs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2F046F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lockText">
    <w:name w:val="Block Text"/>
    <w:basedOn w:val="Normal"/>
    <w:rsid w:val="002F046F"/>
    <w:pPr>
      <w:tabs>
        <w:tab w:val="clear" w:pos="9639"/>
      </w:tabs>
      <w:spacing w:before="60" w:after="60"/>
      <w:ind w:left="540" w:right="1102"/>
    </w:pPr>
    <w:rPr>
      <w:rFonts w:cs="Times New Roman"/>
      <w:lang w:eastAsia="en-US"/>
    </w:rPr>
  </w:style>
  <w:style w:type="paragraph" w:customStyle="1" w:styleId="cqapm00lm00">
    <w:name w:val="cqa_pm00lm00"/>
    <w:basedOn w:val="Normal"/>
    <w:rsid w:val="002F046F"/>
    <w:pPr>
      <w:tabs>
        <w:tab w:val="clear" w:pos="9639"/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80" w:lineRule="atLeast"/>
      <w:jc w:val="both"/>
    </w:pPr>
    <w:rPr>
      <w:rFonts w:ascii="Trebuchet MS" w:hAnsi="Trebuchet MS" w:cs="Times New Roman"/>
      <w:lang w:eastAsia="ko-KR" w:bidi="hi-IN"/>
    </w:rPr>
  </w:style>
  <w:style w:type="paragraph" w:styleId="BodyTextIndent2">
    <w:name w:val="Body Text Indent 2"/>
    <w:basedOn w:val="Normal"/>
    <w:link w:val="BodyTextIndent2Char"/>
    <w:rsid w:val="002F046F"/>
    <w:pPr>
      <w:tabs>
        <w:tab w:val="clear" w:pos="9639"/>
      </w:tabs>
      <w:spacing w:before="60" w:after="120" w:line="480" w:lineRule="auto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customStyle="1" w:styleId="cqapm06lm06">
    <w:name w:val="cqa_pm06lm06"/>
    <w:basedOn w:val="Normal"/>
    <w:rsid w:val="002F046F"/>
    <w:pPr>
      <w:tabs>
        <w:tab w:val="clear" w:pos="9639"/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60" w:lineRule="atLeast"/>
      <w:jc w:val="both"/>
    </w:pPr>
    <w:rPr>
      <w:rFonts w:ascii="Trebuchet MS" w:hAnsi="Trebuchet MS" w:cs="Times New Roman"/>
      <w:lang w:eastAsia="ko-KR" w:bidi="hi-IN"/>
    </w:rPr>
  </w:style>
  <w:style w:type="paragraph" w:customStyle="1" w:styleId="NormalBold">
    <w:name w:val="Normal Bold"/>
    <w:basedOn w:val="Normal"/>
    <w:rsid w:val="002F046F"/>
    <w:pPr>
      <w:tabs>
        <w:tab w:val="clear" w:pos="9639"/>
      </w:tabs>
      <w:jc w:val="both"/>
    </w:pPr>
    <w:rPr>
      <w:rFonts w:ascii="Trebuchet MS" w:hAnsi="Trebuchet MS" w:cs="Times New Roman"/>
      <w:b/>
      <w:color w:val="000080"/>
      <w:szCs w:val="24"/>
      <w:lang w:eastAsia="en-US"/>
    </w:rPr>
  </w:style>
  <w:style w:type="paragraph" w:styleId="BodyText2">
    <w:name w:val="Body Text 2"/>
    <w:basedOn w:val="Normal"/>
    <w:link w:val="BodyText2Char"/>
    <w:rsid w:val="002F046F"/>
    <w:pPr>
      <w:tabs>
        <w:tab w:val="clear" w:pos="9639"/>
      </w:tabs>
      <w:spacing w:before="60" w:after="120" w:line="480" w:lineRule="auto"/>
    </w:pPr>
    <w:rPr>
      <w:rFonts w:eastAsia="MS Mincho" w:cs="Times New Roman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2F046F"/>
    <w:pPr>
      <w:spacing w:before="0"/>
      <w:jc w:val="both"/>
    </w:pPr>
    <w:rPr>
      <w:rFonts w:eastAsia="Times New Roman"/>
      <w:b/>
      <w:bCs/>
      <w:lang w:val="x-none" w:eastAsia="x-none"/>
    </w:rPr>
  </w:style>
  <w:style w:type="character" w:customStyle="1" w:styleId="CommentSubjectChar">
    <w:name w:val="Comment Subject Char"/>
    <w:basedOn w:val="CommentTextChar"/>
    <w:link w:val="CommentSubject"/>
    <w:rsid w:val="002F046F"/>
    <w:rPr>
      <w:rFonts w:ascii="Trebuchet MS" w:eastAsia="Times New Roman" w:hAnsi="Trebuchet MS" w:cs="Times New Roman"/>
      <w:b/>
      <w:bCs/>
      <w:sz w:val="20"/>
      <w:szCs w:val="20"/>
      <w:lang w:val="x-none" w:eastAsia="x-none" w:bidi="ar-SA"/>
    </w:rPr>
  </w:style>
  <w:style w:type="paragraph" w:styleId="BodyText3">
    <w:name w:val="Body Text 3"/>
    <w:basedOn w:val="Normal"/>
    <w:link w:val="BodyText3Char"/>
    <w:unhideWhenUsed/>
    <w:rsid w:val="009F5790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5790"/>
    <w:rPr>
      <w:rFonts w:ascii="Arial" w:eastAsia="Times New Roman" w:hAnsi="Arial" w:cs="Arial"/>
      <w:sz w:val="16"/>
      <w:szCs w:val="16"/>
      <w:lang w:eastAsia="fr-FR" w:bidi="ar-SA"/>
    </w:rPr>
  </w:style>
  <w:style w:type="paragraph" w:customStyle="1" w:styleId="infoblue">
    <w:name w:val="infoblue"/>
    <w:basedOn w:val="Normal"/>
    <w:rsid w:val="009F5790"/>
    <w:pPr>
      <w:tabs>
        <w:tab w:val="clear" w:pos="9639"/>
      </w:tabs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customStyle="1" w:styleId="PageTitle">
    <w:name w:val="Page Title"/>
    <w:basedOn w:val="Normal"/>
    <w:next w:val="Title"/>
    <w:rsid w:val="009F5790"/>
    <w:pPr>
      <w:tabs>
        <w:tab w:val="clear" w:pos="9639"/>
      </w:tabs>
      <w:jc w:val="center"/>
    </w:pPr>
    <w:rPr>
      <w:rFonts w:ascii="Trebuchet MS" w:hAnsi="Trebuchet MS" w:cs="Times New Roman"/>
      <w:sz w:val="36"/>
      <w:szCs w:val="36"/>
      <w:lang w:val="en-GB" w:eastAsia="en-US"/>
    </w:rPr>
  </w:style>
  <w:style w:type="character" w:customStyle="1" w:styleId="ftextindentedl1">
    <w:name w:val="f_textindentedl1"/>
    <w:rsid w:val="009F5790"/>
    <w:rPr>
      <w:color w:val="000000"/>
    </w:rPr>
  </w:style>
  <w:style w:type="character" w:customStyle="1" w:styleId="ftipornoteinnumlist">
    <w:name w:val="f_tipornoteinnumlist"/>
    <w:rsid w:val="009F5790"/>
    <w:rPr>
      <w:i/>
      <w:iCs/>
      <w:color w:val="000000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1C4D77"/>
    <w:pPr>
      <w:keepNext/>
      <w:numPr>
        <w:numId w:val="6"/>
      </w:numPr>
      <w:tabs>
        <w:tab w:val="clear" w:pos="9639"/>
      </w:tabs>
      <w:spacing w:before="240" w:after="240" w:line="288" w:lineRule="auto"/>
      <w:jc w:val="both"/>
    </w:pPr>
    <w:rPr>
      <w:rFonts w:ascii="Arial" w:eastAsia="MS Mincho" w:hAnsi="Arial" w:cs="Arial"/>
      <w:smallCaps/>
      <w:kern w:val="32"/>
      <w:szCs w:val="32"/>
    </w:rPr>
  </w:style>
  <w:style w:type="character" w:customStyle="1" w:styleId="StyleHeading1H1Mainheading1Heading1Heading10Head1h1SecChar">
    <w:name w:val="Style Heading 1H1Main heading1 Heading 1Heading 10Head1h1Sec... Char"/>
    <w:basedOn w:val="Heading1Char"/>
    <w:link w:val="StyleHeading1H1Mainheading1Heading1Heading10Head1h1Sec"/>
    <w:rsid w:val="001C4D77"/>
    <w:rPr>
      <w:rFonts w:ascii="Arial" w:eastAsia="MS Mincho" w:hAnsi="Arial" w:cs="Arial"/>
      <w:b/>
      <w:bCs/>
      <w:smallCaps/>
      <w:color w:val="ED771A" w:themeColor="accent2"/>
      <w:kern w:val="32"/>
      <w:sz w:val="24"/>
      <w:szCs w:val="32"/>
      <w:lang w:eastAsia="fr-FR" w:bidi="ar-SA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1C4D77"/>
    <w:pPr>
      <w:keepNext/>
      <w:tabs>
        <w:tab w:val="clear" w:pos="9639"/>
      </w:tabs>
      <w:spacing w:before="240" w:after="60" w:line="240" w:lineRule="auto"/>
      <w:ind w:left="270"/>
      <w:contextualSpacing w:val="0"/>
    </w:pPr>
    <w:rPr>
      <w:rFonts w:ascii="Arial" w:eastAsia="Times New Roman" w:hAnsi="Arial" w:cs="Arial"/>
      <w:iCs/>
      <w:smallCaps/>
      <w:szCs w:val="24"/>
      <w:lang w:val="en-GB" w:eastAsia="en-US"/>
    </w:rPr>
  </w:style>
  <w:style w:type="table" w:styleId="GridTable1Light">
    <w:name w:val="Grid Table 1 Light"/>
    <w:basedOn w:val="TableNormal"/>
    <w:uiPriority w:val="46"/>
    <w:rsid w:val="00727EA9"/>
    <w:pPr>
      <w:spacing w:after="0" w:line="240" w:lineRule="auto"/>
    </w:pPr>
    <w:tblPr>
      <w:tblStyleRowBandSize w:val="1"/>
      <w:tblStyleColBandSize w:val="1"/>
      <w:tblBorders>
        <w:top w:val="single" w:sz="4" w:space="0" w:color="50A9FF" w:themeColor="text1" w:themeTint="66"/>
        <w:left w:val="single" w:sz="4" w:space="0" w:color="50A9FF" w:themeColor="text1" w:themeTint="66"/>
        <w:bottom w:val="single" w:sz="4" w:space="0" w:color="50A9FF" w:themeColor="text1" w:themeTint="66"/>
        <w:right w:val="single" w:sz="4" w:space="0" w:color="50A9FF" w:themeColor="text1" w:themeTint="66"/>
        <w:insideH w:val="single" w:sz="4" w:space="0" w:color="50A9FF" w:themeColor="text1" w:themeTint="66"/>
        <w:insideV w:val="single" w:sz="4" w:space="0" w:color="50A9FF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7EF8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7EF8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3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1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0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6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31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6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1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2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6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2015-New\4th%20Quarter\Capgemini%20rebranding\Internal_Memo_Capgemini.dotx" TargetMode="External"/></Relationships>
</file>

<file path=word/theme/theme1.xml><?xml version="1.0" encoding="utf-8"?>
<a:theme xmlns:a="http://schemas.openxmlformats.org/drawingml/2006/main" name="Capgemini template">
  <a:themeElements>
    <a:clrScheme name="Capgemini Palette NEW">
      <a:dk1>
        <a:srgbClr val="00264A"/>
      </a:dk1>
      <a:lt1>
        <a:sysClr val="window" lastClr="FFFFFF"/>
      </a:lt1>
      <a:dk2>
        <a:srgbClr val="9F958F"/>
      </a:dk2>
      <a:lt2>
        <a:srgbClr val="909090"/>
      </a:lt2>
      <a:accent1>
        <a:srgbClr val="F9BE01"/>
      </a:accent1>
      <a:accent2>
        <a:srgbClr val="ED771A"/>
      </a:accent2>
      <a:accent3>
        <a:srgbClr val="B70132"/>
      </a:accent3>
      <a:accent4>
        <a:srgbClr val="691E7C"/>
      </a:accent4>
      <a:accent5>
        <a:srgbClr val="0098CC"/>
      </a:accent5>
      <a:accent6>
        <a:srgbClr val="BDBD00"/>
      </a:accent6>
      <a:hlink>
        <a:srgbClr val="7DAFA5"/>
      </a:hlink>
      <a:folHlink>
        <a:srgbClr val="BB0065"/>
      </a:folHlink>
    </a:clrScheme>
    <a:fontScheme name="Capgemini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solidFill>
            <a:schemeClr val="tx2"/>
          </a:solidFill>
        </a:ln>
      </a:spPr>
      <a:bodyPr rtlCol="0" anchor="ctr"/>
      <a:lstStyle>
        <a:defPPr algn="ctr">
          <a:defRPr sz="2400" dirty="0" err="1" smtClean="0">
            <a:solidFill>
              <a:schemeClr val="tx2">
                <a:lumMod val="50000"/>
              </a:schemeClr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2"/>
          </a:solidFill>
          <a:prstDash val="soli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defRPr sz="1400" dirty="0" err="1" smtClean="0">
            <a:solidFill>
              <a:schemeClr val="tx2">
                <a:lumMod val="50000"/>
              </a:schemeClr>
            </a:solidFill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F318D849CDA541B8B3A545F6A4761B" ma:contentTypeVersion="0" ma:contentTypeDescription="Create a new document." ma:contentTypeScope="" ma:versionID="6efd7cde36d9c6011e594c079fde1f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51F15-5798-400F-B618-CD4F268CD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7BDACA-E8F5-44BA-9FBF-563ED612AF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494EE1-DB51-4988-B69C-FF4D2995626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2FD34B2-DD11-4AA0-BDD8-E2ABA697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Internal_Memo_Capgemini</Template>
  <TotalTime>2</TotalTime>
  <Pages>12</Pages>
  <Words>1472</Words>
  <Characters>8391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Internal Memo</vt:lpstr>
      <vt:lpstr/>
    </vt:vector>
  </TitlesOfParts>
  <Company>CAPGEMINI</Company>
  <LinksUpToDate>false</LinksUpToDate>
  <CharactersWithSpaces>9844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Memo</dc:title>
  <dc:subject>Word Template</dc:subject>
  <dc:creator>AnudeepChowtapalli</dc:creator>
  <cp:lastModifiedBy>Chowtapalli, Anudeep</cp:lastModifiedBy>
  <cp:revision>4</cp:revision>
  <dcterms:created xsi:type="dcterms:W3CDTF">2018-06-26T04:02:00Z</dcterms:created>
  <dcterms:modified xsi:type="dcterms:W3CDTF">2018-06-26T04:52:00Z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0x01010055F318D849CDA541B8B3A545F6A4761B</vt:lpwstr>
  </property>
</Properties>
</file>